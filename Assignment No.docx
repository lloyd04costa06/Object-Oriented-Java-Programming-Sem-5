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D9C61" w14:textId="57F9DE66" w:rsidR="00F830F8" w:rsidRPr="00F830F8" w:rsidRDefault="00B90217" w:rsidP="00F830F8">
      <w:pPr>
        <w:spacing w:after="0"/>
        <w:jc w:val="center"/>
        <w:rPr>
          <w:rFonts w:ascii="Verdana" w:hAnsi="Verdana" w:cs="Microsoft Sans Serif"/>
          <w:b/>
          <w:bCs/>
          <w:sz w:val="20"/>
          <w:szCs w:val="20"/>
          <w:lang w:val="en-US"/>
        </w:rPr>
      </w:pPr>
      <w:r>
        <w:rPr>
          <w:rFonts w:ascii="Verdana" w:hAnsi="Verdana" w:cs="Microsoft Sans Serif"/>
          <w:b/>
          <w:bCs/>
          <w:sz w:val="20"/>
          <w:szCs w:val="20"/>
          <w:lang w:val="en-US"/>
        </w:rPr>
        <w:t>Assignment No: 2</w:t>
      </w:r>
    </w:p>
    <w:p w14:paraId="46053D15" w14:textId="77777777" w:rsidR="00F830F8" w:rsidRDefault="00F830F8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03E91F0E" w14:textId="4BEB7E75" w:rsidR="00F830F8" w:rsidRDefault="00B90217" w:rsidP="00B90217">
      <w:pPr>
        <w:pStyle w:val="ListParagraph"/>
        <w:numPr>
          <w:ilvl w:val="0"/>
          <w:numId w:val="1"/>
        </w:numPr>
        <w:spacing w:after="0"/>
        <w:rPr>
          <w:rFonts w:ascii="Verdana" w:hAnsi="Verdana" w:cs="Microsoft Sans Serif"/>
          <w:sz w:val="18"/>
          <w:szCs w:val="18"/>
          <w:lang w:val="en-US"/>
        </w:rPr>
      </w:pPr>
      <w:r w:rsidRPr="00B90217">
        <w:rPr>
          <w:rFonts w:ascii="Verdana" w:hAnsi="Verdana" w:cs="Microsoft Sans Serif"/>
          <w:sz w:val="18"/>
          <w:szCs w:val="18"/>
          <w:lang w:val="en-US"/>
        </w:rPr>
        <w:t>Write a program to create an interface called area which has a float field PI=3.14f and a method called area(float x,float y) to calculate the area</w:t>
      </w:r>
      <w:r>
        <w:rPr>
          <w:rFonts w:ascii="Verdana" w:hAnsi="Verdana" w:cs="Microsoft Sans Serif"/>
          <w:sz w:val="18"/>
          <w:szCs w:val="18"/>
          <w:lang w:val="en-US"/>
        </w:rPr>
        <w:t>. I</w:t>
      </w:r>
      <w:r w:rsidRPr="00B90217">
        <w:rPr>
          <w:rFonts w:ascii="Verdana" w:hAnsi="Verdana" w:cs="Microsoft Sans Serif"/>
          <w:sz w:val="18"/>
          <w:szCs w:val="18"/>
          <w:lang w:val="en-US"/>
        </w:rPr>
        <w:t>mplement this interface into 2 classes circle and square and display the results using the class main</w:t>
      </w:r>
    </w:p>
    <w:p w14:paraId="245F2DF7" w14:textId="72731FF0" w:rsidR="00B90217" w:rsidRDefault="00B90217" w:rsidP="00B90217">
      <w:pPr>
        <w:pStyle w:val="ListParagraph"/>
        <w:spacing w:after="0"/>
        <w:rPr>
          <w:rFonts w:ascii="Verdana" w:hAnsi="Verdana" w:cs="Microsoft Sans Serif"/>
          <w:sz w:val="18"/>
          <w:szCs w:val="18"/>
          <w:lang w:val="en-US"/>
        </w:rPr>
      </w:pPr>
    </w:p>
    <w:p w14:paraId="1FB059F2" w14:textId="77777777" w:rsidR="00B90217" w:rsidRPr="00B90217" w:rsidRDefault="00B90217" w:rsidP="00B90217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interface Area </w:t>
      </w:r>
    </w:p>
    <w:p w14:paraId="4B776185" w14:textId="77777777" w:rsidR="00B90217" w:rsidRPr="00B90217" w:rsidRDefault="00B90217" w:rsidP="00B90217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>{</w:t>
      </w:r>
    </w:p>
    <w:p w14:paraId="3DE50588" w14:textId="77777777" w:rsidR="00B90217" w:rsidRPr="00B90217" w:rsidRDefault="00B90217" w:rsidP="00B90217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float Pi=3.14f;</w:t>
      </w:r>
    </w:p>
    <w:p w14:paraId="1612008F" w14:textId="77777777" w:rsidR="00B90217" w:rsidRPr="00B90217" w:rsidRDefault="00B90217" w:rsidP="00B90217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4BAC32BC" w14:textId="77777777" w:rsidR="00B90217" w:rsidRPr="00B90217" w:rsidRDefault="00B90217" w:rsidP="00B90217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float area(float x,float y);</w:t>
      </w:r>
    </w:p>
    <w:p w14:paraId="28232666" w14:textId="77777777" w:rsidR="00B90217" w:rsidRPr="00B90217" w:rsidRDefault="00B90217" w:rsidP="00B90217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>}</w:t>
      </w:r>
    </w:p>
    <w:p w14:paraId="6784D132" w14:textId="77777777" w:rsidR="00B90217" w:rsidRPr="00B90217" w:rsidRDefault="00B90217" w:rsidP="00B90217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6D5A6991" w14:textId="77777777" w:rsidR="00B90217" w:rsidRPr="00B90217" w:rsidRDefault="00B90217" w:rsidP="00B90217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>class Circle implements Area{</w:t>
      </w:r>
    </w:p>
    <w:p w14:paraId="4090C9ED" w14:textId="77777777" w:rsidR="00B90217" w:rsidRPr="00B90217" w:rsidRDefault="00B90217" w:rsidP="00B90217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public float area(float x,float y)</w:t>
      </w:r>
    </w:p>
    <w:p w14:paraId="0D9F5275" w14:textId="77777777" w:rsidR="00B90217" w:rsidRPr="00B90217" w:rsidRDefault="00B90217" w:rsidP="00B90217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{</w:t>
      </w:r>
    </w:p>
    <w:p w14:paraId="342AFF50" w14:textId="77777777" w:rsidR="00B90217" w:rsidRPr="00B90217" w:rsidRDefault="00B90217" w:rsidP="00B90217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return(Pi*x*x);</w:t>
      </w:r>
    </w:p>
    <w:p w14:paraId="70916B5D" w14:textId="77777777" w:rsidR="00B90217" w:rsidRPr="00B90217" w:rsidRDefault="00B90217" w:rsidP="00B90217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}</w:t>
      </w:r>
    </w:p>
    <w:p w14:paraId="15D0BDAF" w14:textId="77777777" w:rsidR="00B90217" w:rsidRPr="00B90217" w:rsidRDefault="00B90217" w:rsidP="00B90217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>}</w:t>
      </w:r>
    </w:p>
    <w:p w14:paraId="04098F76" w14:textId="77777777" w:rsidR="00B90217" w:rsidRPr="00B90217" w:rsidRDefault="00B90217" w:rsidP="00B90217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7DD14DC6" w14:textId="77777777" w:rsidR="00B90217" w:rsidRPr="00B90217" w:rsidRDefault="00B90217" w:rsidP="00B90217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>class Square implements Area{</w:t>
      </w:r>
    </w:p>
    <w:p w14:paraId="61A18FB3" w14:textId="77777777" w:rsidR="00B90217" w:rsidRPr="00B90217" w:rsidRDefault="00B90217" w:rsidP="00B90217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public float area(float x,float y)</w:t>
      </w:r>
    </w:p>
    <w:p w14:paraId="0E12C017" w14:textId="77777777" w:rsidR="00B90217" w:rsidRPr="00B90217" w:rsidRDefault="00B90217" w:rsidP="00B90217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{</w:t>
      </w:r>
    </w:p>
    <w:p w14:paraId="005FE1B7" w14:textId="77777777" w:rsidR="00B90217" w:rsidRPr="00B90217" w:rsidRDefault="00B90217" w:rsidP="00B90217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return(x*x);</w:t>
      </w:r>
    </w:p>
    <w:p w14:paraId="7962D529" w14:textId="77777777" w:rsidR="00B90217" w:rsidRPr="00B90217" w:rsidRDefault="00B90217" w:rsidP="00B90217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}</w:t>
      </w:r>
    </w:p>
    <w:p w14:paraId="459D37C4" w14:textId="5F988220" w:rsidR="00B90217" w:rsidRPr="00B90217" w:rsidRDefault="00B90217" w:rsidP="00B90217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>}</w:t>
      </w:r>
    </w:p>
    <w:p w14:paraId="21590A18" w14:textId="761F0B1C" w:rsidR="00F830F8" w:rsidRDefault="00F830F8" w:rsidP="003803E6">
      <w:pPr>
        <w:spacing w:after="0"/>
        <w:rPr>
          <w:rFonts w:ascii="Verdana" w:hAnsi="Verdana" w:cs="Microsoft Sans Serif"/>
          <w:b/>
          <w:bCs/>
          <w:sz w:val="18"/>
          <w:szCs w:val="18"/>
          <w:lang w:val="en-US"/>
        </w:rPr>
      </w:pPr>
    </w:p>
    <w:p w14:paraId="1FFA32E0" w14:textId="0824FAF0" w:rsidR="00B90217" w:rsidRDefault="00B90217" w:rsidP="003803E6">
      <w:pPr>
        <w:spacing w:after="0"/>
        <w:rPr>
          <w:rFonts w:ascii="Verdana" w:hAnsi="Verdana" w:cs="Microsoft Sans Serif"/>
          <w:b/>
          <w:bCs/>
          <w:sz w:val="18"/>
          <w:szCs w:val="18"/>
          <w:lang w:val="en-US"/>
        </w:rPr>
      </w:pPr>
      <w:r w:rsidRPr="00B90217">
        <w:rPr>
          <w:rFonts w:ascii="Verdana" w:hAnsi="Verdana" w:cs="Microsoft Sans Serif"/>
          <w:b/>
          <w:bCs/>
          <w:noProof/>
          <w:sz w:val="18"/>
          <w:szCs w:val="18"/>
          <w:lang w:val="en-US"/>
        </w:rPr>
        <w:drawing>
          <wp:inline distT="0" distB="0" distL="0" distR="0" wp14:anchorId="17132BF8" wp14:editId="2C645A07">
            <wp:extent cx="5731510" cy="7912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8775" w14:textId="6E4844CE" w:rsidR="00B90217" w:rsidRDefault="00B90217" w:rsidP="003803E6">
      <w:pPr>
        <w:spacing w:after="0"/>
        <w:rPr>
          <w:rFonts w:ascii="Verdana" w:hAnsi="Verdana" w:cs="Microsoft Sans Serif"/>
          <w:b/>
          <w:bCs/>
          <w:sz w:val="18"/>
          <w:szCs w:val="18"/>
          <w:lang w:val="en-US"/>
        </w:rPr>
      </w:pPr>
    </w:p>
    <w:p w14:paraId="6584809B" w14:textId="7D3656AA" w:rsidR="00B90217" w:rsidRDefault="00B90217" w:rsidP="003803E6">
      <w:pPr>
        <w:spacing w:after="0"/>
        <w:rPr>
          <w:rFonts w:ascii="Verdana" w:hAnsi="Verdana" w:cs="Microsoft Sans Serif"/>
          <w:b/>
          <w:bCs/>
          <w:sz w:val="18"/>
          <w:szCs w:val="18"/>
          <w:lang w:val="en-US"/>
        </w:rPr>
      </w:pPr>
    </w:p>
    <w:p w14:paraId="28A7C274" w14:textId="77777777" w:rsidR="00213FD6" w:rsidRDefault="00213FD6" w:rsidP="003803E6">
      <w:pPr>
        <w:spacing w:after="0"/>
        <w:rPr>
          <w:rFonts w:ascii="Verdana" w:hAnsi="Verdana" w:cs="Microsoft Sans Serif"/>
          <w:b/>
          <w:bCs/>
          <w:sz w:val="18"/>
          <w:szCs w:val="18"/>
          <w:lang w:val="en-US"/>
        </w:rPr>
      </w:pPr>
    </w:p>
    <w:p w14:paraId="38D3457B" w14:textId="77777777" w:rsidR="00213FD6" w:rsidRPr="00213FD6" w:rsidRDefault="00213FD6" w:rsidP="00213FD6">
      <w:pPr>
        <w:pStyle w:val="ListParagraph"/>
        <w:numPr>
          <w:ilvl w:val="0"/>
          <w:numId w:val="1"/>
        </w:numPr>
        <w:spacing w:after="0"/>
        <w:rPr>
          <w:rFonts w:ascii="Verdana" w:hAnsi="Verdana" w:cs="Microsoft Sans Serif"/>
          <w:sz w:val="18"/>
          <w:szCs w:val="18"/>
          <w:lang w:val="en-US"/>
        </w:rPr>
      </w:pPr>
      <w:r w:rsidRPr="00213FD6">
        <w:rPr>
          <w:rFonts w:ascii="Verdana" w:hAnsi="Verdana" w:cs="Microsoft Sans Serif"/>
          <w:sz w:val="18"/>
          <w:szCs w:val="18"/>
          <w:lang w:val="en-US"/>
        </w:rPr>
        <w:t>Write a program to create a class Student which has an integer variable rollno and has two</w:t>
      </w:r>
    </w:p>
    <w:p w14:paraId="5A49807E" w14:textId="6896D355" w:rsidR="00B90217" w:rsidRPr="00213FD6" w:rsidRDefault="00213FD6" w:rsidP="00213FD6">
      <w:pPr>
        <w:pStyle w:val="ListParagraph"/>
        <w:spacing w:after="0"/>
        <w:rPr>
          <w:rFonts w:ascii="Verdana" w:hAnsi="Verdana" w:cs="Microsoft Sans Serif"/>
          <w:sz w:val="18"/>
          <w:szCs w:val="18"/>
          <w:lang w:val="en-US"/>
        </w:rPr>
      </w:pPr>
      <w:r w:rsidRPr="00213FD6">
        <w:rPr>
          <w:rFonts w:ascii="Verdana" w:hAnsi="Verdana" w:cs="Microsoft Sans Serif"/>
          <w:sz w:val="18"/>
          <w:szCs w:val="18"/>
          <w:lang w:val="en-US"/>
        </w:rPr>
        <w:t>methos getNum() and putNum(). Create a class Test which extends Student and has two floating</w:t>
      </w:r>
      <w:r>
        <w:rPr>
          <w:rFonts w:ascii="Verdana" w:hAnsi="Verdana" w:cs="Microsoft Sans Serif"/>
          <w:sz w:val="18"/>
          <w:szCs w:val="18"/>
          <w:lang w:val="en-US"/>
        </w:rPr>
        <w:t xml:space="preserve"> </w:t>
      </w:r>
      <w:r w:rsidRPr="00213FD6">
        <w:rPr>
          <w:rFonts w:ascii="Verdana" w:hAnsi="Verdana" w:cs="Microsoft Sans Serif"/>
          <w:sz w:val="18"/>
          <w:szCs w:val="18"/>
          <w:lang w:val="en-US"/>
        </w:rPr>
        <w:t>point variables part1 and part2 which are marks. This class has two methods getMarks() and</w:t>
      </w:r>
      <w:r>
        <w:rPr>
          <w:rFonts w:ascii="Verdana" w:hAnsi="Verdana" w:cs="Microsoft Sans Serif"/>
          <w:sz w:val="18"/>
          <w:szCs w:val="18"/>
          <w:lang w:val="en-US"/>
        </w:rPr>
        <w:t xml:space="preserve"> </w:t>
      </w:r>
      <w:r w:rsidRPr="00213FD6">
        <w:rPr>
          <w:rFonts w:ascii="Verdana" w:hAnsi="Verdana" w:cs="Microsoft Sans Serif"/>
          <w:sz w:val="18"/>
          <w:szCs w:val="18"/>
          <w:lang w:val="en-US"/>
        </w:rPr>
        <w:t>putMarks(). Create an interface called sports which has one floating point variable called</w:t>
      </w:r>
      <w:r>
        <w:rPr>
          <w:rFonts w:ascii="Verdana" w:hAnsi="Verdana" w:cs="Microsoft Sans Serif"/>
          <w:sz w:val="18"/>
          <w:szCs w:val="18"/>
          <w:lang w:val="en-US"/>
        </w:rPr>
        <w:t xml:space="preserve"> </w:t>
      </w:r>
      <w:r w:rsidRPr="00213FD6">
        <w:rPr>
          <w:rFonts w:ascii="Verdana" w:hAnsi="Verdana" w:cs="Microsoft Sans Serif"/>
          <w:sz w:val="18"/>
          <w:szCs w:val="18"/>
          <w:lang w:val="en-US"/>
        </w:rPr>
        <w:t>sportMarks set to some value, it also has a method to print this value. Create another class called</w:t>
      </w:r>
      <w:r>
        <w:rPr>
          <w:rFonts w:ascii="Verdana" w:hAnsi="Verdana" w:cs="Microsoft Sans Serif"/>
          <w:sz w:val="18"/>
          <w:szCs w:val="18"/>
          <w:lang w:val="en-US"/>
        </w:rPr>
        <w:t xml:space="preserve"> </w:t>
      </w:r>
      <w:r w:rsidRPr="00213FD6">
        <w:rPr>
          <w:rFonts w:ascii="Verdana" w:hAnsi="Verdana" w:cs="Microsoft Sans Serif"/>
          <w:sz w:val="18"/>
          <w:szCs w:val="18"/>
          <w:lang w:val="en-US"/>
        </w:rPr>
        <w:t>result, which extends class test and implements sports. It has a member total which is the total</w:t>
      </w:r>
      <w:r>
        <w:rPr>
          <w:rFonts w:ascii="Verdana" w:hAnsi="Verdana" w:cs="Microsoft Sans Serif"/>
          <w:sz w:val="18"/>
          <w:szCs w:val="18"/>
          <w:lang w:val="en-US"/>
        </w:rPr>
        <w:t xml:space="preserve"> </w:t>
      </w:r>
      <w:r w:rsidRPr="00213FD6">
        <w:rPr>
          <w:rFonts w:ascii="Verdana" w:hAnsi="Verdana" w:cs="Microsoft Sans Serif"/>
          <w:sz w:val="18"/>
          <w:szCs w:val="18"/>
          <w:lang w:val="en-US"/>
        </w:rPr>
        <w:t>marks of part1+ppart2+sportMarks. It has two method, to display sports marks, and to display</w:t>
      </w:r>
      <w:r>
        <w:rPr>
          <w:rFonts w:ascii="Verdana" w:hAnsi="Verdana" w:cs="Microsoft Sans Serif"/>
          <w:sz w:val="18"/>
          <w:szCs w:val="18"/>
          <w:lang w:val="en-US"/>
        </w:rPr>
        <w:t xml:space="preserve"> </w:t>
      </w:r>
      <w:r w:rsidRPr="00213FD6">
        <w:rPr>
          <w:rFonts w:ascii="Verdana" w:hAnsi="Verdana" w:cs="Microsoft Sans Serif"/>
          <w:sz w:val="18"/>
          <w:szCs w:val="18"/>
          <w:lang w:val="en-US"/>
        </w:rPr>
        <w:t>rollno, marks part1 and, part2.</w:t>
      </w:r>
    </w:p>
    <w:p w14:paraId="5C610C10" w14:textId="10B02AFE" w:rsidR="00B90217" w:rsidRDefault="00B90217" w:rsidP="00B90217">
      <w:pPr>
        <w:spacing w:after="0"/>
        <w:rPr>
          <w:rFonts w:ascii="Verdana" w:hAnsi="Verdana" w:cs="Microsoft Sans Serif"/>
          <w:sz w:val="18"/>
          <w:szCs w:val="18"/>
          <w:lang w:val="en-US"/>
        </w:rPr>
      </w:pPr>
    </w:p>
    <w:p w14:paraId="516E1B1A" w14:textId="0812A391" w:rsidR="00B90217" w:rsidRDefault="00B90217" w:rsidP="00B90217">
      <w:pPr>
        <w:spacing w:after="0"/>
        <w:rPr>
          <w:rFonts w:ascii="Verdana" w:hAnsi="Verdana" w:cs="Microsoft Sans Serif"/>
          <w:sz w:val="18"/>
          <w:szCs w:val="18"/>
          <w:lang w:val="en-US"/>
        </w:rPr>
      </w:pPr>
    </w:p>
    <w:p w14:paraId="73D6DAFA" w14:textId="77777777" w:rsidR="00B90217" w:rsidRPr="00B90217" w:rsidRDefault="00B90217" w:rsidP="00B90217">
      <w:pPr>
        <w:spacing w:after="0"/>
        <w:ind w:left="36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>class student{</w:t>
      </w:r>
    </w:p>
    <w:p w14:paraId="149B9DB6" w14:textId="77777777" w:rsidR="00B90217" w:rsidRPr="00B90217" w:rsidRDefault="00B90217" w:rsidP="00B90217">
      <w:pPr>
        <w:spacing w:after="0"/>
        <w:ind w:left="36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int roll;</w:t>
      </w:r>
    </w:p>
    <w:p w14:paraId="30FE1062" w14:textId="77777777" w:rsidR="00B90217" w:rsidRPr="00B90217" w:rsidRDefault="00B90217" w:rsidP="00B90217">
      <w:pPr>
        <w:spacing w:after="0"/>
        <w:ind w:left="36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void getNum(int x)</w:t>
      </w:r>
    </w:p>
    <w:p w14:paraId="1DC73B19" w14:textId="77777777" w:rsidR="00B90217" w:rsidRPr="00B90217" w:rsidRDefault="00B90217" w:rsidP="00B90217">
      <w:pPr>
        <w:spacing w:after="0"/>
        <w:ind w:left="36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{</w:t>
      </w:r>
    </w:p>
    <w:p w14:paraId="7F32EA19" w14:textId="77777777" w:rsidR="00B90217" w:rsidRPr="00B90217" w:rsidRDefault="00B90217" w:rsidP="00B90217">
      <w:pPr>
        <w:spacing w:after="0"/>
        <w:ind w:left="36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roll=x;</w:t>
      </w:r>
    </w:p>
    <w:p w14:paraId="5F4BADE0" w14:textId="77777777" w:rsidR="00B90217" w:rsidRPr="00B90217" w:rsidRDefault="00B90217" w:rsidP="00B90217">
      <w:pPr>
        <w:spacing w:after="0"/>
        <w:ind w:left="36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}</w:t>
      </w:r>
    </w:p>
    <w:p w14:paraId="755A60AF" w14:textId="77777777" w:rsidR="00B90217" w:rsidRPr="00B90217" w:rsidRDefault="00B90217" w:rsidP="00B90217">
      <w:pPr>
        <w:spacing w:after="0"/>
        <w:ind w:left="36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273C1283" w14:textId="77777777" w:rsidR="00B90217" w:rsidRPr="00B90217" w:rsidRDefault="00B90217" w:rsidP="00B90217">
      <w:pPr>
        <w:spacing w:after="0"/>
        <w:ind w:left="36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void putnum()</w:t>
      </w:r>
    </w:p>
    <w:p w14:paraId="469EE5A9" w14:textId="77777777" w:rsidR="00B90217" w:rsidRPr="00B90217" w:rsidRDefault="00B90217" w:rsidP="00B90217">
      <w:pPr>
        <w:spacing w:after="0"/>
        <w:ind w:left="36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{</w:t>
      </w:r>
    </w:p>
    <w:p w14:paraId="58DD5577" w14:textId="77777777" w:rsidR="00B90217" w:rsidRPr="00B90217" w:rsidRDefault="00B90217" w:rsidP="00B90217">
      <w:pPr>
        <w:spacing w:after="0"/>
        <w:ind w:left="36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   System.out.println("ROLL NUMBER ="+roll);</w:t>
      </w:r>
    </w:p>
    <w:p w14:paraId="3E24A49A" w14:textId="77777777" w:rsidR="00B90217" w:rsidRPr="00B90217" w:rsidRDefault="00B90217" w:rsidP="00B90217">
      <w:pPr>
        <w:spacing w:after="0"/>
        <w:ind w:left="36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}</w:t>
      </w:r>
    </w:p>
    <w:p w14:paraId="1ECB70C7" w14:textId="77777777" w:rsidR="00B90217" w:rsidRPr="00B90217" w:rsidRDefault="00B90217" w:rsidP="00B90217">
      <w:pPr>
        <w:spacing w:after="0"/>
        <w:ind w:left="36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>}</w:t>
      </w:r>
    </w:p>
    <w:p w14:paraId="7DB24B0B" w14:textId="77777777" w:rsidR="00B90217" w:rsidRPr="00B90217" w:rsidRDefault="00B90217" w:rsidP="00B90217">
      <w:pPr>
        <w:spacing w:after="0"/>
        <w:ind w:left="36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3BF5F383" w14:textId="77777777" w:rsidR="00B90217" w:rsidRPr="00B90217" w:rsidRDefault="00B90217" w:rsidP="00B90217">
      <w:pPr>
        <w:spacing w:after="0"/>
        <w:ind w:left="36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lastRenderedPageBreak/>
        <w:t>class test extends student</w:t>
      </w:r>
    </w:p>
    <w:p w14:paraId="658BAEA5" w14:textId="77777777" w:rsidR="00B90217" w:rsidRPr="00B90217" w:rsidRDefault="00B90217" w:rsidP="00B90217">
      <w:pPr>
        <w:spacing w:after="0"/>
        <w:ind w:left="36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>{</w:t>
      </w:r>
    </w:p>
    <w:p w14:paraId="3AB7E9C7" w14:textId="77777777" w:rsidR="00B90217" w:rsidRPr="00B90217" w:rsidRDefault="00B90217" w:rsidP="00B90217">
      <w:pPr>
        <w:spacing w:after="0"/>
        <w:ind w:left="36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float put1,put2;</w:t>
      </w:r>
    </w:p>
    <w:p w14:paraId="3C90381B" w14:textId="77777777" w:rsidR="00B90217" w:rsidRPr="00B90217" w:rsidRDefault="00B90217" w:rsidP="00B90217">
      <w:pPr>
        <w:spacing w:after="0"/>
        <w:ind w:left="36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void getmarks(float x,float y)</w:t>
      </w:r>
    </w:p>
    <w:p w14:paraId="03C54239" w14:textId="77777777" w:rsidR="00B90217" w:rsidRPr="00B90217" w:rsidRDefault="00B90217" w:rsidP="00B90217">
      <w:pPr>
        <w:spacing w:after="0"/>
        <w:ind w:left="36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{</w:t>
      </w:r>
    </w:p>
    <w:p w14:paraId="418A3316" w14:textId="77777777" w:rsidR="00B90217" w:rsidRPr="00B90217" w:rsidRDefault="00B90217" w:rsidP="00B90217">
      <w:pPr>
        <w:spacing w:after="0"/>
        <w:ind w:left="36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put1=x;</w:t>
      </w:r>
    </w:p>
    <w:p w14:paraId="6DD6BD8A" w14:textId="77777777" w:rsidR="00B90217" w:rsidRPr="00B90217" w:rsidRDefault="00B90217" w:rsidP="00B90217">
      <w:pPr>
        <w:spacing w:after="0"/>
        <w:ind w:left="36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put2=y;</w:t>
      </w:r>
    </w:p>
    <w:p w14:paraId="62323C36" w14:textId="77777777" w:rsidR="00B90217" w:rsidRPr="00B90217" w:rsidRDefault="00B90217" w:rsidP="00B90217">
      <w:pPr>
        <w:spacing w:after="0"/>
        <w:ind w:left="36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}</w:t>
      </w:r>
    </w:p>
    <w:p w14:paraId="3C3CBECE" w14:textId="77777777" w:rsidR="00B90217" w:rsidRPr="00B90217" w:rsidRDefault="00B90217" w:rsidP="00B90217">
      <w:pPr>
        <w:spacing w:after="0"/>
        <w:ind w:left="36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0170C0DA" w14:textId="77777777" w:rsidR="00B90217" w:rsidRPr="00B90217" w:rsidRDefault="00B90217" w:rsidP="00B90217">
      <w:pPr>
        <w:spacing w:after="0"/>
        <w:ind w:left="36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void putmarks()</w:t>
      </w:r>
    </w:p>
    <w:p w14:paraId="5DA320C4" w14:textId="77777777" w:rsidR="00B90217" w:rsidRPr="00B90217" w:rsidRDefault="00B90217" w:rsidP="00B90217">
      <w:pPr>
        <w:spacing w:after="0"/>
        <w:ind w:left="36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{</w:t>
      </w:r>
    </w:p>
    <w:p w14:paraId="562CFA89" w14:textId="77777777" w:rsidR="00B90217" w:rsidRPr="00B90217" w:rsidRDefault="00B90217" w:rsidP="00B90217">
      <w:pPr>
        <w:spacing w:after="0"/>
        <w:ind w:left="36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  System.out.println("P1 ="+put1);</w:t>
      </w:r>
    </w:p>
    <w:p w14:paraId="16943E53" w14:textId="77777777" w:rsidR="00B90217" w:rsidRPr="00B90217" w:rsidRDefault="00B90217" w:rsidP="00B90217">
      <w:pPr>
        <w:spacing w:after="0"/>
        <w:ind w:left="36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  System.out.println("P2 ="+put2);</w:t>
      </w:r>
    </w:p>
    <w:p w14:paraId="5027C6D9" w14:textId="77777777" w:rsidR="00B90217" w:rsidRPr="00B90217" w:rsidRDefault="00B90217" w:rsidP="00B90217">
      <w:pPr>
        <w:spacing w:after="0"/>
        <w:ind w:left="36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}</w:t>
      </w:r>
    </w:p>
    <w:p w14:paraId="210464BA" w14:textId="77777777" w:rsidR="00B90217" w:rsidRPr="00B90217" w:rsidRDefault="00B90217" w:rsidP="00B90217">
      <w:pPr>
        <w:spacing w:after="0"/>
        <w:ind w:left="36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4098EAA5" w14:textId="77777777" w:rsidR="00B90217" w:rsidRPr="00B90217" w:rsidRDefault="00B90217" w:rsidP="00B90217">
      <w:pPr>
        <w:spacing w:after="0"/>
        <w:ind w:left="36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>}</w:t>
      </w:r>
    </w:p>
    <w:p w14:paraId="456E82D3" w14:textId="77777777" w:rsidR="00B90217" w:rsidRPr="00B90217" w:rsidRDefault="00B90217" w:rsidP="00B90217">
      <w:pPr>
        <w:spacing w:after="0"/>
        <w:ind w:left="36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3B9DAC0C" w14:textId="77777777" w:rsidR="00B90217" w:rsidRPr="00B90217" w:rsidRDefault="00B90217" w:rsidP="00B90217">
      <w:pPr>
        <w:spacing w:after="0"/>
        <w:ind w:left="36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>interface sports{</w:t>
      </w:r>
    </w:p>
    <w:p w14:paraId="2ADE2892" w14:textId="77777777" w:rsidR="00B90217" w:rsidRPr="00B90217" w:rsidRDefault="00B90217" w:rsidP="00B90217">
      <w:pPr>
        <w:spacing w:after="0"/>
        <w:ind w:left="36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float sportMarks=100;</w:t>
      </w:r>
    </w:p>
    <w:p w14:paraId="27C72535" w14:textId="77777777" w:rsidR="00B90217" w:rsidRPr="00B90217" w:rsidRDefault="00B90217" w:rsidP="00B90217">
      <w:pPr>
        <w:spacing w:after="0"/>
        <w:ind w:left="36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1DEB36A0" w14:textId="77777777" w:rsidR="00B90217" w:rsidRPr="00B90217" w:rsidRDefault="00B90217" w:rsidP="00B90217">
      <w:pPr>
        <w:spacing w:after="0"/>
        <w:ind w:left="36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void display();</w:t>
      </w:r>
    </w:p>
    <w:p w14:paraId="639B5FD4" w14:textId="77777777" w:rsidR="00B90217" w:rsidRPr="00B90217" w:rsidRDefault="00B90217" w:rsidP="00B90217">
      <w:pPr>
        <w:spacing w:after="0"/>
        <w:ind w:left="36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>}</w:t>
      </w:r>
    </w:p>
    <w:p w14:paraId="5AB841B3" w14:textId="77777777" w:rsidR="00B90217" w:rsidRPr="00B90217" w:rsidRDefault="00B90217" w:rsidP="00B90217">
      <w:pPr>
        <w:spacing w:after="0"/>
        <w:ind w:left="36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69BD4944" w14:textId="77777777" w:rsidR="00B90217" w:rsidRPr="00B90217" w:rsidRDefault="00B90217" w:rsidP="00B90217">
      <w:pPr>
        <w:spacing w:after="0"/>
        <w:ind w:left="36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>class result extends test implements sports{</w:t>
      </w:r>
    </w:p>
    <w:p w14:paraId="1DB09C5B" w14:textId="77777777" w:rsidR="00B90217" w:rsidRPr="00B90217" w:rsidRDefault="00B90217" w:rsidP="00B90217">
      <w:pPr>
        <w:spacing w:after="0"/>
        <w:ind w:left="36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int total;</w:t>
      </w:r>
    </w:p>
    <w:p w14:paraId="1B6B230E" w14:textId="77777777" w:rsidR="00B90217" w:rsidRPr="00B90217" w:rsidRDefault="00B90217" w:rsidP="00B90217">
      <w:pPr>
        <w:spacing w:after="0"/>
        <w:ind w:left="36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782C9B50" w14:textId="77777777" w:rsidR="00B90217" w:rsidRPr="00B90217" w:rsidRDefault="00B90217" w:rsidP="00B90217">
      <w:pPr>
        <w:spacing w:after="0"/>
        <w:ind w:left="36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public void display()</w:t>
      </w:r>
    </w:p>
    <w:p w14:paraId="624F33FC" w14:textId="77777777" w:rsidR="00B90217" w:rsidRPr="00B90217" w:rsidRDefault="00B90217" w:rsidP="00B90217">
      <w:pPr>
        <w:spacing w:after="0"/>
        <w:ind w:left="36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{</w:t>
      </w:r>
    </w:p>
    <w:p w14:paraId="138A485B" w14:textId="77777777" w:rsidR="00B90217" w:rsidRPr="00B90217" w:rsidRDefault="00B90217" w:rsidP="00B90217">
      <w:pPr>
        <w:spacing w:after="0"/>
        <w:ind w:left="36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System.out.println("SPORTS MARKS ="+sportMarks);</w:t>
      </w:r>
    </w:p>
    <w:p w14:paraId="3B067D90" w14:textId="77777777" w:rsidR="00B90217" w:rsidRPr="00B90217" w:rsidRDefault="00B90217" w:rsidP="00B90217">
      <w:pPr>
        <w:spacing w:after="0"/>
        <w:ind w:left="36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030BC120" w14:textId="77777777" w:rsidR="00B90217" w:rsidRPr="00B90217" w:rsidRDefault="00B90217" w:rsidP="00B90217">
      <w:pPr>
        <w:spacing w:after="0"/>
        <w:ind w:left="36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}</w:t>
      </w:r>
    </w:p>
    <w:p w14:paraId="74FCAADC" w14:textId="77777777" w:rsidR="00B90217" w:rsidRPr="00B90217" w:rsidRDefault="00B90217" w:rsidP="00B90217">
      <w:pPr>
        <w:spacing w:after="0"/>
        <w:ind w:left="36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1C33A9A5" w14:textId="77777777" w:rsidR="00B90217" w:rsidRPr="00B90217" w:rsidRDefault="00B90217" w:rsidP="00B90217">
      <w:pPr>
        <w:spacing w:after="0"/>
        <w:ind w:left="36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void display2()</w:t>
      </w:r>
    </w:p>
    <w:p w14:paraId="04FFE2C1" w14:textId="77777777" w:rsidR="00B90217" w:rsidRPr="00B90217" w:rsidRDefault="00B90217" w:rsidP="00B90217">
      <w:pPr>
        <w:spacing w:after="0"/>
        <w:ind w:left="36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{  </w:t>
      </w:r>
    </w:p>
    <w:p w14:paraId="67AAC859" w14:textId="77777777" w:rsidR="00B90217" w:rsidRPr="00B90217" w:rsidRDefault="00B90217" w:rsidP="00B90217">
      <w:pPr>
        <w:spacing w:after="0"/>
        <w:ind w:left="36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float x=put1+put2; </w:t>
      </w:r>
    </w:p>
    <w:p w14:paraId="1DD4EE0D" w14:textId="77777777" w:rsidR="00B90217" w:rsidRPr="00B90217" w:rsidRDefault="00B90217" w:rsidP="00B90217">
      <w:pPr>
        <w:spacing w:after="0"/>
        <w:ind w:left="36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  System.out.println("Total ="+x);</w:t>
      </w:r>
    </w:p>
    <w:p w14:paraId="0CBD3BE6" w14:textId="77777777" w:rsidR="00B90217" w:rsidRPr="00B90217" w:rsidRDefault="00B90217" w:rsidP="00B90217">
      <w:pPr>
        <w:spacing w:after="0"/>
        <w:ind w:left="36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}</w:t>
      </w:r>
    </w:p>
    <w:p w14:paraId="52AF8B7E" w14:textId="77777777" w:rsidR="00B90217" w:rsidRPr="00B90217" w:rsidRDefault="00B90217" w:rsidP="00B90217">
      <w:pPr>
        <w:spacing w:after="0"/>
        <w:ind w:left="36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33874FAB" w14:textId="77777777" w:rsidR="00B90217" w:rsidRPr="00B90217" w:rsidRDefault="00B90217" w:rsidP="00B90217">
      <w:pPr>
        <w:spacing w:after="0"/>
        <w:ind w:left="36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>}</w:t>
      </w:r>
    </w:p>
    <w:p w14:paraId="6908265D" w14:textId="77777777" w:rsidR="00B90217" w:rsidRPr="00B90217" w:rsidRDefault="00B90217" w:rsidP="00B90217">
      <w:pPr>
        <w:spacing w:after="0"/>
        <w:ind w:left="36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78B4B66B" w14:textId="77777777" w:rsidR="00B90217" w:rsidRPr="00B90217" w:rsidRDefault="00B90217" w:rsidP="00B90217">
      <w:pPr>
        <w:spacing w:after="0"/>
        <w:ind w:left="36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>class Q2{</w:t>
      </w:r>
    </w:p>
    <w:p w14:paraId="47C711A5" w14:textId="77777777" w:rsidR="00B90217" w:rsidRPr="00B90217" w:rsidRDefault="00B90217" w:rsidP="00B90217">
      <w:pPr>
        <w:spacing w:after="0"/>
        <w:ind w:left="36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public static void main(String A[])</w:t>
      </w:r>
    </w:p>
    <w:p w14:paraId="3AFCBAA3" w14:textId="77777777" w:rsidR="00B90217" w:rsidRPr="00B90217" w:rsidRDefault="00B90217" w:rsidP="00B90217">
      <w:pPr>
        <w:spacing w:after="0"/>
        <w:ind w:left="36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{</w:t>
      </w:r>
    </w:p>
    <w:p w14:paraId="0C90D4F0" w14:textId="77777777" w:rsidR="00B90217" w:rsidRPr="00B90217" w:rsidRDefault="00B90217" w:rsidP="00B90217">
      <w:pPr>
        <w:spacing w:after="0"/>
        <w:ind w:left="36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result X=new result();</w:t>
      </w:r>
    </w:p>
    <w:p w14:paraId="2B45A6DF" w14:textId="77777777" w:rsidR="00B90217" w:rsidRPr="00B90217" w:rsidRDefault="00B90217" w:rsidP="00B90217">
      <w:pPr>
        <w:spacing w:after="0"/>
        <w:ind w:left="36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X.getNum(25);</w:t>
      </w:r>
    </w:p>
    <w:p w14:paraId="2A1F8EE2" w14:textId="77777777" w:rsidR="00B90217" w:rsidRPr="00B90217" w:rsidRDefault="00B90217" w:rsidP="00B90217">
      <w:pPr>
        <w:spacing w:after="0"/>
        <w:ind w:left="36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X.getmarks(100,98);</w:t>
      </w:r>
    </w:p>
    <w:p w14:paraId="17B92DB9" w14:textId="77777777" w:rsidR="00B90217" w:rsidRPr="00B90217" w:rsidRDefault="00B90217" w:rsidP="00B90217">
      <w:pPr>
        <w:spacing w:after="0"/>
        <w:ind w:left="36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X.putnum();</w:t>
      </w:r>
    </w:p>
    <w:p w14:paraId="361BDFD5" w14:textId="77777777" w:rsidR="00B90217" w:rsidRPr="00B90217" w:rsidRDefault="00B90217" w:rsidP="00B90217">
      <w:pPr>
        <w:spacing w:after="0"/>
        <w:ind w:left="36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X.putmarks();</w:t>
      </w:r>
    </w:p>
    <w:p w14:paraId="6666CF1C" w14:textId="77777777" w:rsidR="00B90217" w:rsidRPr="00B90217" w:rsidRDefault="00B90217" w:rsidP="00B90217">
      <w:pPr>
        <w:spacing w:after="0"/>
        <w:ind w:left="36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X.display();</w:t>
      </w:r>
    </w:p>
    <w:p w14:paraId="1124521F" w14:textId="77777777" w:rsidR="00B90217" w:rsidRPr="00B90217" w:rsidRDefault="00B90217" w:rsidP="00B90217">
      <w:pPr>
        <w:spacing w:after="0"/>
        <w:ind w:left="36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X.display2();</w:t>
      </w:r>
    </w:p>
    <w:p w14:paraId="396F26C9" w14:textId="77777777" w:rsidR="00B90217" w:rsidRPr="00B90217" w:rsidRDefault="00B90217" w:rsidP="00B90217">
      <w:pPr>
        <w:spacing w:after="0"/>
        <w:ind w:left="36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}</w:t>
      </w:r>
    </w:p>
    <w:p w14:paraId="4E19B376" w14:textId="4B28F25B" w:rsidR="00B90217" w:rsidRDefault="00B90217" w:rsidP="00B90217">
      <w:pPr>
        <w:spacing w:after="0"/>
        <w:ind w:left="36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>}</w:t>
      </w:r>
    </w:p>
    <w:p w14:paraId="7CE657D6" w14:textId="7F87E6A3" w:rsidR="00B90217" w:rsidRDefault="00C44731" w:rsidP="00B90217">
      <w:pPr>
        <w:spacing w:after="0"/>
        <w:ind w:left="36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noProof/>
          <w:sz w:val="18"/>
          <w:szCs w:val="1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01B2C30F" wp14:editId="6317BB20">
            <wp:simplePos x="0" y="0"/>
            <wp:positionH relativeFrom="column">
              <wp:posOffset>15240</wp:posOffset>
            </wp:positionH>
            <wp:positionV relativeFrom="paragraph">
              <wp:posOffset>141605</wp:posOffset>
            </wp:positionV>
            <wp:extent cx="5646909" cy="1143099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BBCDCD" w14:textId="0CFA75DA" w:rsidR="00B90217" w:rsidRDefault="00B90217" w:rsidP="00B90217">
      <w:pPr>
        <w:spacing w:after="0"/>
        <w:ind w:left="36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4E52105C" w14:textId="3D4A6AB8" w:rsidR="00B90217" w:rsidRDefault="00B90217" w:rsidP="00B90217">
      <w:pPr>
        <w:spacing w:after="0"/>
        <w:ind w:left="36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6AECF1C1" w14:textId="77777777" w:rsidR="00B90217" w:rsidRDefault="00B90217" w:rsidP="00B90217">
      <w:pPr>
        <w:spacing w:after="0"/>
        <w:ind w:left="36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7903E3DF" w14:textId="2549D94D" w:rsidR="00B90217" w:rsidRDefault="00B90217" w:rsidP="00B90217">
      <w:pPr>
        <w:spacing w:after="0"/>
        <w:ind w:left="36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1D22190B" w14:textId="34C7D0CF" w:rsidR="00B90217" w:rsidRDefault="00B90217" w:rsidP="00B90217">
      <w:pPr>
        <w:pStyle w:val="ListParagraph"/>
        <w:numPr>
          <w:ilvl w:val="0"/>
          <w:numId w:val="1"/>
        </w:numPr>
        <w:spacing w:after="0"/>
        <w:rPr>
          <w:rFonts w:ascii="Verdana" w:hAnsi="Verdana" w:cs="Cascadia Mono SemiBold"/>
          <w:sz w:val="18"/>
          <w:szCs w:val="18"/>
          <w:lang w:val="en-US"/>
        </w:rPr>
      </w:pPr>
      <w:r w:rsidRPr="00B90217">
        <w:rPr>
          <w:rFonts w:ascii="Verdana" w:hAnsi="Verdana" w:cs="Cascadia Mono SemiBold"/>
          <w:sz w:val="18"/>
          <w:szCs w:val="18"/>
          <w:lang w:val="en-US"/>
        </w:rPr>
        <w:t>Write a program to create an interface IN1 and it has a integer variable A=10 and a display method</w:t>
      </w:r>
      <w:r>
        <w:rPr>
          <w:rFonts w:ascii="Verdana" w:hAnsi="Verdana" w:cs="Cascadia Mono SemiBold"/>
          <w:sz w:val="18"/>
          <w:szCs w:val="18"/>
          <w:lang w:val="en-US"/>
        </w:rPr>
        <w:t xml:space="preserve"> </w:t>
      </w:r>
      <w:r w:rsidRPr="00B90217">
        <w:rPr>
          <w:rFonts w:ascii="Verdana" w:hAnsi="Verdana" w:cs="Cascadia Mono SemiBold"/>
          <w:sz w:val="18"/>
          <w:szCs w:val="18"/>
          <w:lang w:val="en-US"/>
        </w:rPr>
        <w:t>to display the value A.</w:t>
      </w:r>
      <w:r>
        <w:rPr>
          <w:rFonts w:ascii="Verdana" w:hAnsi="Verdana" w:cs="Cascadia Mono SemiBold"/>
          <w:sz w:val="18"/>
          <w:szCs w:val="18"/>
          <w:lang w:val="en-US"/>
        </w:rPr>
        <w:t xml:space="preserve"> </w:t>
      </w:r>
      <w:r w:rsidRPr="00B90217">
        <w:rPr>
          <w:rFonts w:ascii="Verdana" w:hAnsi="Verdana" w:cs="Cascadia Mono SemiBold"/>
          <w:sz w:val="18"/>
          <w:szCs w:val="18"/>
          <w:lang w:val="en-US"/>
        </w:rPr>
        <w:t>Write another interface IN2 which has an integer b=10</w:t>
      </w:r>
      <w:r>
        <w:rPr>
          <w:rFonts w:ascii="Verdana" w:hAnsi="Verdana" w:cs="Cascadia Mono SemiBold"/>
          <w:sz w:val="18"/>
          <w:szCs w:val="18"/>
          <w:lang w:val="en-US"/>
        </w:rPr>
        <w:t xml:space="preserve"> </w:t>
      </w:r>
      <w:r w:rsidRPr="00B90217">
        <w:rPr>
          <w:rFonts w:ascii="Verdana" w:hAnsi="Verdana" w:cs="Cascadia Mono SemiBold"/>
          <w:sz w:val="18"/>
          <w:szCs w:val="18"/>
          <w:lang w:val="en-US"/>
        </w:rPr>
        <w:t>and a method display to display the value of b and another method show. Write a</w:t>
      </w:r>
      <w:r>
        <w:rPr>
          <w:rFonts w:ascii="Verdana" w:hAnsi="Verdana" w:cs="Cascadia Mono SemiBold"/>
          <w:sz w:val="18"/>
          <w:szCs w:val="18"/>
          <w:lang w:val="en-US"/>
        </w:rPr>
        <w:t xml:space="preserve"> </w:t>
      </w:r>
      <w:r w:rsidRPr="00B90217">
        <w:rPr>
          <w:rFonts w:ascii="Verdana" w:hAnsi="Verdana" w:cs="Cascadia Mono SemiBold"/>
          <w:sz w:val="18"/>
          <w:szCs w:val="18"/>
          <w:lang w:val="en-US"/>
        </w:rPr>
        <w:t>class test</w:t>
      </w:r>
      <w:r>
        <w:rPr>
          <w:rFonts w:ascii="Verdana" w:hAnsi="Verdana" w:cs="Cascadia Mono SemiBold"/>
          <w:sz w:val="18"/>
          <w:szCs w:val="18"/>
          <w:lang w:val="en-US"/>
        </w:rPr>
        <w:t xml:space="preserve"> </w:t>
      </w:r>
      <w:r w:rsidRPr="00B90217">
        <w:rPr>
          <w:rFonts w:ascii="Verdana" w:hAnsi="Verdana" w:cs="Cascadia Mono SemiBold"/>
          <w:sz w:val="18"/>
          <w:szCs w:val="18"/>
          <w:lang w:val="en-US"/>
        </w:rPr>
        <w:t>Class which implements interface1, write another class testClass2 which implements</w:t>
      </w:r>
      <w:r>
        <w:rPr>
          <w:rFonts w:ascii="Verdana" w:hAnsi="Verdana" w:cs="Cascadia Mono SemiBold"/>
          <w:sz w:val="18"/>
          <w:szCs w:val="18"/>
          <w:lang w:val="en-US"/>
        </w:rPr>
        <w:t xml:space="preserve"> </w:t>
      </w:r>
      <w:r w:rsidRPr="00B90217">
        <w:rPr>
          <w:rFonts w:ascii="Verdana" w:hAnsi="Verdana" w:cs="Cascadia Mono SemiBold"/>
          <w:sz w:val="18"/>
          <w:szCs w:val="18"/>
          <w:lang w:val="en-US"/>
        </w:rPr>
        <w:t>both the interfaces</w:t>
      </w:r>
    </w:p>
    <w:p w14:paraId="70A2570F" w14:textId="1EF2CDB1" w:rsidR="00B90217" w:rsidRDefault="00B90217" w:rsidP="00B90217">
      <w:pPr>
        <w:pStyle w:val="ListParagraph"/>
        <w:spacing w:after="0"/>
        <w:rPr>
          <w:rFonts w:ascii="Verdana" w:hAnsi="Verdana" w:cs="Cascadia Mono SemiBold"/>
          <w:sz w:val="18"/>
          <w:szCs w:val="18"/>
          <w:lang w:val="en-US"/>
        </w:rPr>
      </w:pPr>
    </w:p>
    <w:p w14:paraId="0572F81A" w14:textId="77777777" w:rsidR="00B90217" w:rsidRPr="00B90217" w:rsidRDefault="00B90217" w:rsidP="00B90217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>interface IN1{</w:t>
      </w:r>
    </w:p>
    <w:p w14:paraId="26A4BFE9" w14:textId="77777777" w:rsidR="00B90217" w:rsidRPr="00B90217" w:rsidRDefault="00B90217" w:rsidP="00B90217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int A=10;</w:t>
      </w:r>
    </w:p>
    <w:p w14:paraId="1963058B" w14:textId="77777777" w:rsidR="00B90217" w:rsidRPr="00B90217" w:rsidRDefault="00B90217" w:rsidP="00B90217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void display1();</w:t>
      </w:r>
    </w:p>
    <w:p w14:paraId="06D86C4F" w14:textId="77777777" w:rsidR="00B90217" w:rsidRPr="00B90217" w:rsidRDefault="00B90217" w:rsidP="00B90217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>}</w:t>
      </w:r>
    </w:p>
    <w:p w14:paraId="37BFB8C3" w14:textId="77777777" w:rsidR="00B90217" w:rsidRPr="00B90217" w:rsidRDefault="00B90217" w:rsidP="00B90217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511FF52B" w14:textId="77777777" w:rsidR="00B90217" w:rsidRPr="00B90217" w:rsidRDefault="00B90217" w:rsidP="00B90217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>interface IN2{</w:t>
      </w:r>
    </w:p>
    <w:p w14:paraId="520D54C7" w14:textId="77777777" w:rsidR="00B90217" w:rsidRPr="00B90217" w:rsidRDefault="00B90217" w:rsidP="00B90217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int B=10;</w:t>
      </w:r>
    </w:p>
    <w:p w14:paraId="647A2E2F" w14:textId="77777777" w:rsidR="00B90217" w:rsidRPr="00B90217" w:rsidRDefault="00B90217" w:rsidP="00B90217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void display2();</w:t>
      </w:r>
    </w:p>
    <w:p w14:paraId="3E4A9D63" w14:textId="77777777" w:rsidR="00B90217" w:rsidRPr="00B90217" w:rsidRDefault="00B90217" w:rsidP="00B90217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>}</w:t>
      </w:r>
    </w:p>
    <w:p w14:paraId="4F84B069" w14:textId="77777777" w:rsidR="00B90217" w:rsidRPr="00B90217" w:rsidRDefault="00B90217" w:rsidP="00B90217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307096FE" w14:textId="77777777" w:rsidR="00B90217" w:rsidRPr="00B90217" w:rsidRDefault="00B90217" w:rsidP="00B90217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>class TestCLASS1 implements IN1{</w:t>
      </w:r>
    </w:p>
    <w:p w14:paraId="6A5D68DC" w14:textId="77777777" w:rsidR="00B90217" w:rsidRPr="00B90217" w:rsidRDefault="00B90217" w:rsidP="00B90217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public void display1()</w:t>
      </w:r>
    </w:p>
    <w:p w14:paraId="1C8CB0EB" w14:textId="77777777" w:rsidR="00B90217" w:rsidRPr="00B90217" w:rsidRDefault="00B90217" w:rsidP="00B90217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{</w:t>
      </w:r>
    </w:p>
    <w:p w14:paraId="5C6BD78C" w14:textId="77777777" w:rsidR="00B90217" w:rsidRPr="00B90217" w:rsidRDefault="00B90217" w:rsidP="00B90217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System.out.println("A="+A);</w:t>
      </w:r>
    </w:p>
    <w:p w14:paraId="30390E32" w14:textId="77777777" w:rsidR="00B90217" w:rsidRPr="00B90217" w:rsidRDefault="00B90217" w:rsidP="00B90217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}</w:t>
      </w:r>
    </w:p>
    <w:p w14:paraId="17E26311" w14:textId="77777777" w:rsidR="00B90217" w:rsidRPr="00B90217" w:rsidRDefault="00B90217" w:rsidP="00B90217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>}</w:t>
      </w:r>
    </w:p>
    <w:p w14:paraId="62FF40EA" w14:textId="77777777" w:rsidR="00B90217" w:rsidRPr="00B90217" w:rsidRDefault="00B90217" w:rsidP="00B90217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756A449F" w14:textId="77777777" w:rsidR="00B90217" w:rsidRPr="00B90217" w:rsidRDefault="00B90217" w:rsidP="00B90217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>class TestCLASS2 implements IN1,IN2{</w:t>
      </w:r>
    </w:p>
    <w:p w14:paraId="08D76C05" w14:textId="77777777" w:rsidR="00B90217" w:rsidRPr="00B90217" w:rsidRDefault="00B90217" w:rsidP="00B90217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public void display1()</w:t>
      </w:r>
    </w:p>
    <w:p w14:paraId="4B57B0CA" w14:textId="77777777" w:rsidR="00B90217" w:rsidRPr="00B90217" w:rsidRDefault="00B90217" w:rsidP="00B90217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{</w:t>
      </w:r>
    </w:p>
    <w:p w14:paraId="7E261F54" w14:textId="77777777" w:rsidR="00B90217" w:rsidRPr="00B90217" w:rsidRDefault="00B90217" w:rsidP="00B90217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System.out.println("A="+A);</w:t>
      </w:r>
    </w:p>
    <w:p w14:paraId="178CD394" w14:textId="77777777" w:rsidR="00B90217" w:rsidRPr="00B90217" w:rsidRDefault="00B90217" w:rsidP="00B90217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}</w:t>
      </w:r>
    </w:p>
    <w:p w14:paraId="109D8433" w14:textId="77777777" w:rsidR="00B90217" w:rsidRPr="00B90217" w:rsidRDefault="00B90217" w:rsidP="00B90217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05E54B2F" w14:textId="77777777" w:rsidR="00B90217" w:rsidRPr="00B90217" w:rsidRDefault="00B90217" w:rsidP="00B90217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public void display2()</w:t>
      </w:r>
    </w:p>
    <w:p w14:paraId="4881F575" w14:textId="77777777" w:rsidR="00B90217" w:rsidRPr="00B90217" w:rsidRDefault="00B90217" w:rsidP="00B90217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{</w:t>
      </w:r>
    </w:p>
    <w:p w14:paraId="3CB269DD" w14:textId="77777777" w:rsidR="00B90217" w:rsidRPr="00B90217" w:rsidRDefault="00B90217" w:rsidP="00B90217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System.out.println("B="+B);</w:t>
      </w:r>
    </w:p>
    <w:p w14:paraId="23940D64" w14:textId="77777777" w:rsidR="00B90217" w:rsidRPr="00B90217" w:rsidRDefault="00B90217" w:rsidP="00B90217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}</w:t>
      </w:r>
    </w:p>
    <w:p w14:paraId="01D28176" w14:textId="77777777" w:rsidR="00B90217" w:rsidRPr="00B90217" w:rsidRDefault="00B90217" w:rsidP="00B90217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>}</w:t>
      </w:r>
    </w:p>
    <w:p w14:paraId="03BD2DF7" w14:textId="77777777" w:rsidR="00B90217" w:rsidRPr="00B90217" w:rsidRDefault="00B90217" w:rsidP="00B90217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0B9902A6" w14:textId="77777777" w:rsidR="00B90217" w:rsidRPr="00B90217" w:rsidRDefault="00B90217" w:rsidP="00B90217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>class Q3{</w:t>
      </w:r>
    </w:p>
    <w:p w14:paraId="08076155" w14:textId="77777777" w:rsidR="00B90217" w:rsidRPr="00B90217" w:rsidRDefault="00B90217" w:rsidP="00B90217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1E2DA598" w14:textId="77777777" w:rsidR="00B90217" w:rsidRPr="00B90217" w:rsidRDefault="00B90217" w:rsidP="00B90217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public static void main(String A[])</w:t>
      </w:r>
    </w:p>
    <w:p w14:paraId="58366F21" w14:textId="77777777" w:rsidR="00B90217" w:rsidRPr="00B90217" w:rsidRDefault="00B90217" w:rsidP="00B90217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{</w:t>
      </w:r>
    </w:p>
    <w:p w14:paraId="3B523B6A" w14:textId="77777777" w:rsidR="00B90217" w:rsidRPr="00B90217" w:rsidRDefault="00B90217" w:rsidP="00B90217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TestCLASS1 T1=new TestCLASS1();</w:t>
      </w:r>
    </w:p>
    <w:p w14:paraId="5CBE1B63" w14:textId="77777777" w:rsidR="00B90217" w:rsidRPr="00B90217" w:rsidRDefault="00B90217" w:rsidP="00B90217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 TestCLASS2 T2=new TestCLASS2();</w:t>
      </w:r>
    </w:p>
    <w:p w14:paraId="042D828E" w14:textId="77777777" w:rsidR="00B90217" w:rsidRPr="00B90217" w:rsidRDefault="00B90217" w:rsidP="00B90217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 T1.display1();</w:t>
      </w:r>
    </w:p>
    <w:p w14:paraId="60F6300A" w14:textId="77777777" w:rsidR="00B90217" w:rsidRPr="00B90217" w:rsidRDefault="00B90217" w:rsidP="00B90217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 T2.display1();</w:t>
      </w:r>
    </w:p>
    <w:p w14:paraId="5F9DE126" w14:textId="77777777" w:rsidR="00B90217" w:rsidRPr="00B90217" w:rsidRDefault="00B90217" w:rsidP="00B90217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 T2.display2();</w:t>
      </w:r>
    </w:p>
    <w:p w14:paraId="46D34FC3" w14:textId="77777777" w:rsidR="00B90217" w:rsidRPr="00B90217" w:rsidRDefault="00B90217" w:rsidP="00B90217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}</w:t>
      </w:r>
    </w:p>
    <w:p w14:paraId="63C9C0DC" w14:textId="27E77F09" w:rsidR="00B90217" w:rsidRDefault="00B90217" w:rsidP="00B90217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B90217">
        <w:rPr>
          <w:rFonts w:ascii="Cascadia Mono SemiBold" w:hAnsi="Cascadia Mono SemiBold" w:cs="Cascadia Mono SemiBold"/>
          <w:sz w:val="18"/>
          <w:szCs w:val="18"/>
          <w:lang w:val="en-US"/>
        </w:rPr>
        <w:t>}</w:t>
      </w:r>
    </w:p>
    <w:p w14:paraId="770139A2" w14:textId="77777777" w:rsidR="00B90217" w:rsidRDefault="00C44731" w:rsidP="00B90217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C44731">
        <w:rPr>
          <w:rFonts w:ascii="Cascadia Mono SemiBold" w:hAnsi="Cascadia Mono SemiBold" w:cs="Cascadia Mono SemiBold"/>
          <w:noProof/>
          <w:sz w:val="18"/>
          <w:szCs w:val="18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1625FC65" wp14:editId="617E5FD0">
            <wp:simplePos x="0" y="0"/>
            <wp:positionH relativeFrom="column">
              <wp:posOffset>38100</wp:posOffset>
            </wp:positionH>
            <wp:positionV relativeFrom="paragraph">
              <wp:posOffset>144780</wp:posOffset>
            </wp:positionV>
            <wp:extent cx="5731510" cy="893445"/>
            <wp:effectExtent l="0" t="0" r="254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D2A68E" w14:textId="75D780D1" w:rsidR="00B90217" w:rsidRDefault="00B90217" w:rsidP="00B90217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6775CDE4" w14:textId="4FE909A0" w:rsidR="00C44731" w:rsidRDefault="00C44731" w:rsidP="00B90217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3A231299" w14:textId="6E8D3864" w:rsidR="00C44731" w:rsidRDefault="00C44731" w:rsidP="00B90217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3AB9591A" w14:textId="739C0F30" w:rsidR="00C44731" w:rsidRDefault="00C44731" w:rsidP="00B90217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44FF8EFC" w14:textId="1B1D3EC7" w:rsidR="00C44731" w:rsidRDefault="00C44731" w:rsidP="00B90217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4BFE1AFB" w14:textId="65D0DA7F" w:rsidR="00C44731" w:rsidRDefault="00C44731" w:rsidP="00C44731">
      <w:pPr>
        <w:pStyle w:val="ListParagraph"/>
        <w:numPr>
          <w:ilvl w:val="0"/>
          <w:numId w:val="1"/>
        </w:numPr>
        <w:spacing w:after="0"/>
        <w:rPr>
          <w:rFonts w:ascii="Verdana" w:hAnsi="Verdana" w:cs="Cascadia Mono SemiBold"/>
          <w:sz w:val="18"/>
          <w:szCs w:val="18"/>
          <w:lang w:val="en-US"/>
        </w:rPr>
      </w:pPr>
      <w:r w:rsidRPr="00C44731">
        <w:rPr>
          <w:rFonts w:ascii="Verdana" w:hAnsi="Verdana" w:cs="Cascadia Mono SemiBold"/>
          <w:sz w:val="18"/>
          <w:szCs w:val="18"/>
          <w:lang w:val="en-US"/>
        </w:rPr>
        <w:t>Write a program to create an abstract class animal which has methods eat() and shelter() and an abstract method lifespan() write a child class</w:t>
      </w:r>
      <w:r>
        <w:rPr>
          <w:rFonts w:ascii="Verdana" w:hAnsi="Verdana" w:cs="Cascadia Mono SemiBold"/>
          <w:sz w:val="18"/>
          <w:szCs w:val="18"/>
          <w:lang w:val="en-US"/>
        </w:rPr>
        <w:t xml:space="preserve"> </w:t>
      </w:r>
      <w:r w:rsidRPr="00C44731">
        <w:rPr>
          <w:rFonts w:ascii="Verdana" w:hAnsi="Verdana" w:cs="Cascadia Mono SemiBold"/>
          <w:sz w:val="18"/>
          <w:szCs w:val="18"/>
          <w:lang w:val="en-US"/>
        </w:rPr>
        <w:t>to implement the abstract methods</w:t>
      </w:r>
    </w:p>
    <w:p w14:paraId="185B24B0" w14:textId="7B9B32A6" w:rsidR="00C44731" w:rsidRDefault="00C44731" w:rsidP="00C44731">
      <w:pPr>
        <w:pStyle w:val="ListParagraph"/>
        <w:spacing w:after="0"/>
        <w:rPr>
          <w:rFonts w:ascii="Verdana" w:hAnsi="Verdana" w:cs="Cascadia Mono SemiBold"/>
          <w:sz w:val="18"/>
          <w:szCs w:val="18"/>
          <w:lang w:val="en-US"/>
        </w:rPr>
      </w:pPr>
    </w:p>
    <w:p w14:paraId="352E2E9C" w14:textId="77777777" w:rsidR="00C44731" w:rsidRPr="00C44731" w:rsidRDefault="00C44731" w:rsidP="00C44731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C44731">
        <w:rPr>
          <w:rFonts w:ascii="Cascadia Mono SemiBold" w:hAnsi="Cascadia Mono SemiBold" w:cs="Cascadia Mono SemiBold"/>
          <w:sz w:val="18"/>
          <w:szCs w:val="18"/>
          <w:lang w:val="en-US"/>
        </w:rPr>
        <w:t>abstract class animal{</w:t>
      </w:r>
    </w:p>
    <w:p w14:paraId="47BEE19A" w14:textId="77777777" w:rsidR="00C44731" w:rsidRPr="00C44731" w:rsidRDefault="00C44731" w:rsidP="00C44731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C4473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void eat()</w:t>
      </w:r>
    </w:p>
    <w:p w14:paraId="00E19D00" w14:textId="77777777" w:rsidR="00C44731" w:rsidRPr="00C44731" w:rsidRDefault="00C44731" w:rsidP="00C44731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C4473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{</w:t>
      </w:r>
    </w:p>
    <w:p w14:paraId="6A50CA7C" w14:textId="77777777" w:rsidR="00C44731" w:rsidRPr="00C44731" w:rsidRDefault="00C44731" w:rsidP="00C44731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C4473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System.out.println("INSIDE EAT()");</w:t>
      </w:r>
    </w:p>
    <w:p w14:paraId="3874EDCF" w14:textId="77777777" w:rsidR="00C44731" w:rsidRPr="00C44731" w:rsidRDefault="00C44731" w:rsidP="00C44731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C4473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}</w:t>
      </w:r>
    </w:p>
    <w:p w14:paraId="78D3FFAE" w14:textId="77777777" w:rsidR="00C44731" w:rsidRPr="00C44731" w:rsidRDefault="00C44731" w:rsidP="00C44731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C4473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void shelter(){</w:t>
      </w:r>
    </w:p>
    <w:p w14:paraId="78049C1C" w14:textId="77777777" w:rsidR="00C44731" w:rsidRPr="00C44731" w:rsidRDefault="00C44731" w:rsidP="00C44731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C4473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System.out.println("INSIDE SHELTER()");</w:t>
      </w:r>
    </w:p>
    <w:p w14:paraId="63E5DF92" w14:textId="77777777" w:rsidR="00C44731" w:rsidRPr="00C44731" w:rsidRDefault="00C44731" w:rsidP="00C44731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C4473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}</w:t>
      </w:r>
    </w:p>
    <w:p w14:paraId="04BED88E" w14:textId="77777777" w:rsidR="00C44731" w:rsidRPr="00C44731" w:rsidRDefault="00C44731" w:rsidP="00C44731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C4473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abstract void lifespan();</w:t>
      </w:r>
    </w:p>
    <w:p w14:paraId="2886845F" w14:textId="77777777" w:rsidR="00C44731" w:rsidRPr="00C44731" w:rsidRDefault="00C44731" w:rsidP="00C44731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C44731">
        <w:rPr>
          <w:rFonts w:ascii="Cascadia Mono SemiBold" w:hAnsi="Cascadia Mono SemiBold" w:cs="Cascadia Mono SemiBold"/>
          <w:sz w:val="18"/>
          <w:szCs w:val="18"/>
          <w:lang w:val="en-US"/>
        </w:rPr>
        <w:t>}</w:t>
      </w:r>
    </w:p>
    <w:p w14:paraId="4B91009C" w14:textId="77777777" w:rsidR="00C44731" w:rsidRPr="00C44731" w:rsidRDefault="00C44731" w:rsidP="00C44731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14D1412F" w14:textId="77777777" w:rsidR="00C44731" w:rsidRPr="00C44731" w:rsidRDefault="00C44731" w:rsidP="00C44731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C44731">
        <w:rPr>
          <w:rFonts w:ascii="Cascadia Mono SemiBold" w:hAnsi="Cascadia Mono SemiBold" w:cs="Cascadia Mono SemiBold"/>
          <w:sz w:val="18"/>
          <w:szCs w:val="18"/>
          <w:lang w:val="en-US"/>
        </w:rPr>
        <w:t>class child extends animal{</w:t>
      </w:r>
    </w:p>
    <w:p w14:paraId="3ABE59C1" w14:textId="77777777" w:rsidR="00C44731" w:rsidRPr="00C44731" w:rsidRDefault="00C44731" w:rsidP="00C44731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C4473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void lifespan()</w:t>
      </w:r>
    </w:p>
    <w:p w14:paraId="33860500" w14:textId="77777777" w:rsidR="00C44731" w:rsidRPr="00C44731" w:rsidRDefault="00C44731" w:rsidP="00C44731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C4473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{</w:t>
      </w:r>
    </w:p>
    <w:p w14:paraId="377A9A35" w14:textId="77777777" w:rsidR="00C44731" w:rsidRPr="00C44731" w:rsidRDefault="00C44731" w:rsidP="00C44731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C4473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System.out.println("INSIDE CHILD()");</w:t>
      </w:r>
    </w:p>
    <w:p w14:paraId="757AA87C" w14:textId="77777777" w:rsidR="00C44731" w:rsidRPr="00C44731" w:rsidRDefault="00C44731" w:rsidP="00C44731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C4473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}</w:t>
      </w:r>
    </w:p>
    <w:p w14:paraId="7D9E96F4" w14:textId="77777777" w:rsidR="00C44731" w:rsidRPr="00C44731" w:rsidRDefault="00C44731" w:rsidP="00C44731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C44731">
        <w:rPr>
          <w:rFonts w:ascii="Cascadia Mono SemiBold" w:hAnsi="Cascadia Mono SemiBold" w:cs="Cascadia Mono SemiBold"/>
          <w:sz w:val="18"/>
          <w:szCs w:val="18"/>
          <w:lang w:val="en-US"/>
        </w:rPr>
        <w:t>}</w:t>
      </w:r>
    </w:p>
    <w:p w14:paraId="4811FCDC" w14:textId="77777777" w:rsidR="00C44731" w:rsidRPr="00C44731" w:rsidRDefault="00C44731" w:rsidP="00C44731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751E6540" w14:textId="77777777" w:rsidR="00C44731" w:rsidRPr="00C44731" w:rsidRDefault="00C44731" w:rsidP="00C44731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C44731">
        <w:rPr>
          <w:rFonts w:ascii="Cascadia Mono SemiBold" w:hAnsi="Cascadia Mono SemiBold" w:cs="Cascadia Mono SemiBold"/>
          <w:sz w:val="18"/>
          <w:szCs w:val="18"/>
          <w:lang w:val="en-US"/>
        </w:rPr>
        <w:t>class Q4{</w:t>
      </w:r>
    </w:p>
    <w:p w14:paraId="2A1F4695" w14:textId="77777777" w:rsidR="00C44731" w:rsidRPr="00C44731" w:rsidRDefault="00C44731" w:rsidP="00C44731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C4473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public static void main(String A[])</w:t>
      </w:r>
    </w:p>
    <w:p w14:paraId="0CE37F33" w14:textId="77777777" w:rsidR="00C44731" w:rsidRPr="00C44731" w:rsidRDefault="00C44731" w:rsidP="00C44731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C4473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{</w:t>
      </w:r>
    </w:p>
    <w:p w14:paraId="0E937C6E" w14:textId="77777777" w:rsidR="00C44731" w:rsidRPr="00C44731" w:rsidRDefault="00C44731" w:rsidP="00C44731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C4473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child C=new child();</w:t>
      </w:r>
    </w:p>
    <w:p w14:paraId="4B194494" w14:textId="77777777" w:rsidR="00C44731" w:rsidRPr="00C44731" w:rsidRDefault="00C44731" w:rsidP="00C44731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2368B995" w14:textId="77777777" w:rsidR="00C44731" w:rsidRPr="00C44731" w:rsidRDefault="00C44731" w:rsidP="00C44731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C4473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C.eat();</w:t>
      </w:r>
    </w:p>
    <w:p w14:paraId="03A45E7A" w14:textId="77777777" w:rsidR="00C44731" w:rsidRPr="00C44731" w:rsidRDefault="00C44731" w:rsidP="00C44731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C4473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C.shelter();</w:t>
      </w:r>
    </w:p>
    <w:p w14:paraId="53C91D86" w14:textId="77777777" w:rsidR="00C44731" w:rsidRPr="00C44731" w:rsidRDefault="00C44731" w:rsidP="00C44731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C4473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C.lifespan();</w:t>
      </w:r>
    </w:p>
    <w:p w14:paraId="657E8827" w14:textId="77777777" w:rsidR="00C44731" w:rsidRPr="00C44731" w:rsidRDefault="00C44731" w:rsidP="00C44731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423A1E47" w14:textId="77777777" w:rsidR="00C44731" w:rsidRPr="00C44731" w:rsidRDefault="00C44731" w:rsidP="00C44731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C4473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}</w:t>
      </w:r>
    </w:p>
    <w:p w14:paraId="0BF30BC9" w14:textId="5B49FB52" w:rsidR="00C44731" w:rsidRDefault="00C44731" w:rsidP="00C44731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C44731">
        <w:rPr>
          <w:rFonts w:ascii="Cascadia Mono SemiBold" w:hAnsi="Cascadia Mono SemiBold" w:cs="Cascadia Mono SemiBold"/>
          <w:sz w:val="18"/>
          <w:szCs w:val="18"/>
          <w:lang w:val="en-US"/>
        </w:rPr>
        <w:t>}</w:t>
      </w:r>
    </w:p>
    <w:p w14:paraId="403B4E0F" w14:textId="0318C725" w:rsidR="00C44731" w:rsidRDefault="00C44731" w:rsidP="00C44731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C44731">
        <w:rPr>
          <w:rFonts w:ascii="Cascadia Mono SemiBold" w:hAnsi="Cascadia Mono SemiBold" w:cs="Cascadia Mono SemiBold"/>
          <w:noProof/>
          <w:sz w:val="18"/>
          <w:szCs w:val="18"/>
          <w:lang w:val="en-US"/>
        </w:rPr>
        <w:drawing>
          <wp:anchor distT="0" distB="0" distL="114300" distR="114300" simplePos="0" relativeHeight="251660288" behindDoc="0" locked="0" layoutInCell="1" allowOverlap="1" wp14:anchorId="732C0744" wp14:editId="40B6480E">
            <wp:simplePos x="0" y="0"/>
            <wp:positionH relativeFrom="column">
              <wp:posOffset>15240</wp:posOffset>
            </wp:positionH>
            <wp:positionV relativeFrom="paragraph">
              <wp:posOffset>188595</wp:posOffset>
            </wp:positionV>
            <wp:extent cx="5662151" cy="792549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C10EF5" w14:textId="349FDCE7" w:rsidR="00C44731" w:rsidRDefault="00C44731" w:rsidP="00C44731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73EA6B19" w14:textId="4BCD7243" w:rsidR="00AD63B3" w:rsidRDefault="00AD63B3" w:rsidP="00C44731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23A5573F" w14:textId="1910DCBD" w:rsidR="00AD63B3" w:rsidRDefault="00AD63B3" w:rsidP="00C44731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36F0F1C3" w14:textId="54779B08" w:rsidR="00AD63B3" w:rsidRDefault="00AD63B3" w:rsidP="00C44731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0B836FE8" w14:textId="4C68BD45" w:rsidR="00AD63B3" w:rsidRDefault="00AD63B3" w:rsidP="00C44731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6931DD6D" w14:textId="390884E0" w:rsidR="00AD63B3" w:rsidRDefault="00AD63B3" w:rsidP="00C44731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16DE5CE5" w14:textId="6B9E76A9" w:rsidR="00AD63B3" w:rsidRDefault="00AD63B3" w:rsidP="00C44731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6E7068FD" w14:textId="697899AF" w:rsidR="00AD63B3" w:rsidRDefault="00AD63B3" w:rsidP="00C44731">
      <w:pPr>
        <w:pStyle w:val="ListParagraph"/>
        <w:spacing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4812D628" w14:textId="3A5E8DA2" w:rsidR="00AD63B3" w:rsidRPr="00F830F8" w:rsidRDefault="00AD63B3" w:rsidP="00AD63B3">
      <w:pPr>
        <w:spacing w:after="0"/>
        <w:jc w:val="center"/>
        <w:rPr>
          <w:rFonts w:ascii="Verdana" w:hAnsi="Verdana" w:cs="Microsoft Sans Serif"/>
          <w:b/>
          <w:bCs/>
          <w:sz w:val="20"/>
          <w:szCs w:val="20"/>
          <w:lang w:val="en-US"/>
        </w:rPr>
      </w:pPr>
      <w:r>
        <w:rPr>
          <w:rFonts w:ascii="Verdana" w:hAnsi="Verdana" w:cs="Microsoft Sans Serif"/>
          <w:b/>
          <w:bCs/>
          <w:sz w:val="20"/>
          <w:szCs w:val="20"/>
          <w:lang w:val="en-US"/>
        </w:rPr>
        <w:lastRenderedPageBreak/>
        <w:t>Assignment No: 4</w:t>
      </w:r>
    </w:p>
    <w:p w14:paraId="3EA795A4" w14:textId="3F4AC7A2" w:rsidR="00AD63B3" w:rsidRDefault="00AD63B3" w:rsidP="00AD63B3">
      <w:pPr>
        <w:pStyle w:val="ListParagraph"/>
        <w:numPr>
          <w:ilvl w:val="0"/>
          <w:numId w:val="2"/>
        </w:numPr>
        <w:spacing w:before="240" w:after="0"/>
        <w:rPr>
          <w:rFonts w:ascii="Verdana" w:hAnsi="Verdana" w:cs="Cascadia Mono SemiBold"/>
          <w:sz w:val="18"/>
          <w:szCs w:val="18"/>
          <w:lang w:val="en-US"/>
        </w:rPr>
      </w:pPr>
      <w:r>
        <w:rPr>
          <w:rFonts w:ascii="Verdana" w:hAnsi="Verdana" w:cs="Cascadia Mono SemiBold"/>
          <w:sz w:val="18"/>
          <w:szCs w:val="18"/>
          <w:lang w:val="en-US"/>
        </w:rPr>
        <w:t>Write a java program to implement BorderLayout</w:t>
      </w:r>
    </w:p>
    <w:p w14:paraId="32D96134" w14:textId="77777777" w:rsidR="00AD63B3" w:rsidRPr="00AD63B3" w:rsidRDefault="00AD63B3" w:rsidP="00AD63B3">
      <w:pPr>
        <w:pStyle w:val="ListParagraph"/>
        <w:spacing w:before="240" w:after="0"/>
        <w:rPr>
          <w:rFonts w:ascii="Verdana" w:hAnsi="Verdana" w:cs="Cascadia Mono SemiBold"/>
          <w:sz w:val="18"/>
          <w:szCs w:val="18"/>
          <w:lang w:val="en-US"/>
        </w:rPr>
      </w:pPr>
    </w:p>
    <w:p w14:paraId="3E249469" w14:textId="77777777" w:rsidR="00AD63B3" w:rsidRPr="00AD63B3" w:rsidRDefault="00AD63B3" w:rsidP="00AD63B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>import java.awt.*;</w:t>
      </w:r>
    </w:p>
    <w:p w14:paraId="1C5E6633" w14:textId="77777777" w:rsidR="00AD63B3" w:rsidRPr="00AD63B3" w:rsidRDefault="00AD63B3" w:rsidP="00AD63B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>import javax.swing.*;</w:t>
      </w:r>
    </w:p>
    <w:p w14:paraId="6C837523" w14:textId="77777777" w:rsidR="00AD63B3" w:rsidRPr="00AD63B3" w:rsidRDefault="00AD63B3" w:rsidP="00AD63B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0A31ABEA" w14:textId="77777777" w:rsidR="00AD63B3" w:rsidRPr="00AD63B3" w:rsidRDefault="00AD63B3" w:rsidP="00AD63B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>public class Main1 {</w:t>
      </w:r>
    </w:p>
    <w:p w14:paraId="2E9CEE93" w14:textId="77777777" w:rsidR="00AD63B3" w:rsidRPr="00AD63B3" w:rsidRDefault="00AD63B3" w:rsidP="00AD63B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static void addComponentsToPane(Container pane) {</w:t>
      </w:r>
    </w:p>
    <w:p w14:paraId="55794A94" w14:textId="77777777" w:rsidR="00AD63B3" w:rsidRPr="00AD63B3" w:rsidRDefault="00AD63B3" w:rsidP="00AD63B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292EED0E" w14:textId="77777777" w:rsidR="00AD63B3" w:rsidRPr="00AD63B3" w:rsidRDefault="00AD63B3" w:rsidP="00AD63B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JButton button = new JButton("TOP");</w:t>
      </w:r>
    </w:p>
    <w:p w14:paraId="0848EB09" w14:textId="77777777" w:rsidR="00AD63B3" w:rsidRPr="00AD63B3" w:rsidRDefault="00AD63B3" w:rsidP="00AD63B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pane.add(button, BorderLayout.NORTH);</w:t>
      </w:r>
    </w:p>
    <w:p w14:paraId="706D6D8A" w14:textId="77777777" w:rsidR="00AD63B3" w:rsidRPr="00AD63B3" w:rsidRDefault="00AD63B3" w:rsidP="00AD63B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31104CF5" w14:textId="77777777" w:rsidR="00AD63B3" w:rsidRPr="00AD63B3" w:rsidRDefault="00AD63B3" w:rsidP="00AD63B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button = new JButton("CENTER");</w:t>
      </w:r>
    </w:p>
    <w:p w14:paraId="5965165D" w14:textId="77777777" w:rsidR="00AD63B3" w:rsidRPr="00AD63B3" w:rsidRDefault="00AD63B3" w:rsidP="00AD63B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button.setPreferredSize(new Dimension(200, 100));</w:t>
      </w:r>
    </w:p>
    <w:p w14:paraId="1617D2F1" w14:textId="77777777" w:rsidR="00AD63B3" w:rsidRPr="00AD63B3" w:rsidRDefault="00AD63B3" w:rsidP="00AD63B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pane.add(button, BorderLayout.CENTER);</w:t>
      </w:r>
    </w:p>
    <w:p w14:paraId="2B042345" w14:textId="77777777" w:rsidR="00AD63B3" w:rsidRPr="00AD63B3" w:rsidRDefault="00AD63B3" w:rsidP="00AD63B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58C9DEFD" w14:textId="77777777" w:rsidR="00AD63B3" w:rsidRPr="00AD63B3" w:rsidRDefault="00AD63B3" w:rsidP="00AD63B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button = new JButton("LEFT");</w:t>
      </w:r>
    </w:p>
    <w:p w14:paraId="537C7058" w14:textId="77777777" w:rsidR="00AD63B3" w:rsidRPr="00AD63B3" w:rsidRDefault="00AD63B3" w:rsidP="00AD63B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pane.add(button, BorderLayout.WEST);</w:t>
      </w:r>
    </w:p>
    <w:p w14:paraId="67EEB10A" w14:textId="77777777" w:rsidR="00AD63B3" w:rsidRPr="00AD63B3" w:rsidRDefault="00AD63B3" w:rsidP="00AD63B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4B0ABB00" w14:textId="77777777" w:rsidR="00AD63B3" w:rsidRPr="00AD63B3" w:rsidRDefault="00AD63B3" w:rsidP="00AD63B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button = new JButton("BOTTOM");</w:t>
      </w:r>
    </w:p>
    <w:p w14:paraId="75B4DE31" w14:textId="77777777" w:rsidR="00AD63B3" w:rsidRPr="00AD63B3" w:rsidRDefault="00AD63B3" w:rsidP="00AD63B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pane.add(button, BorderLayout.SOUTH);</w:t>
      </w:r>
    </w:p>
    <w:p w14:paraId="36BCECEC" w14:textId="77777777" w:rsidR="00AD63B3" w:rsidRPr="00AD63B3" w:rsidRDefault="00AD63B3" w:rsidP="00AD63B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08D9DB9A" w14:textId="77777777" w:rsidR="00AD63B3" w:rsidRPr="00AD63B3" w:rsidRDefault="00AD63B3" w:rsidP="00AD63B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button = new JButton("RIGHT");</w:t>
      </w:r>
    </w:p>
    <w:p w14:paraId="28CA4976" w14:textId="77777777" w:rsidR="00AD63B3" w:rsidRPr="00AD63B3" w:rsidRDefault="00AD63B3" w:rsidP="00AD63B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pane.add(button, BorderLayout.EAST);</w:t>
      </w:r>
    </w:p>
    <w:p w14:paraId="7370F547" w14:textId="77777777" w:rsidR="00AD63B3" w:rsidRPr="00AD63B3" w:rsidRDefault="00AD63B3" w:rsidP="00AD63B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}</w:t>
      </w:r>
    </w:p>
    <w:p w14:paraId="4F7E9496" w14:textId="77777777" w:rsidR="00AD63B3" w:rsidRPr="00AD63B3" w:rsidRDefault="00AD63B3" w:rsidP="00AD63B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461718A2" w14:textId="77777777" w:rsidR="00AD63B3" w:rsidRPr="00AD63B3" w:rsidRDefault="00AD63B3" w:rsidP="00AD63B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private static void GUI() {</w:t>
      </w:r>
    </w:p>
    <w:p w14:paraId="7F18C608" w14:textId="77777777" w:rsidR="00AD63B3" w:rsidRPr="00AD63B3" w:rsidRDefault="00AD63B3" w:rsidP="00AD63B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JFrame frame = new JFrame("BorderLayout");</w:t>
      </w:r>
    </w:p>
    <w:p w14:paraId="7472102C" w14:textId="77777777" w:rsidR="00AD63B3" w:rsidRPr="00AD63B3" w:rsidRDefault="00AD63B3" w:rsidP="00AD63B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frame.setDefaultCloseOperation(JFrame.EXIT_ON_CLOSE);</w:t>
      </w:r>
    </w:p>
    <w:p w14:paraId="56E35E25" w14:textId="77777777" w:rsidR="00AD63B3" w:rsidRPr="00AD63B3" w:rsidRDefault="00AD63B3" w:rsidP="00AD63B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addComponentsToPane(frame.getContentPane());</w:t>
      </w:r>
    </w:p>
    <w:p w14:paraId="6B9F9C83" w14:textId="77777777" w:rsidR="00AD63B3" w:rsidRPr="00AD63B3" w:rsidRDefault="00AD63B3" w:rsidP="00AD63B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frame.pack();</w:t>
      </w:r>
    </w:p>
    <w:p w14:paraId="65443D15" w14:textId="77777777" w:rsidR="00AD63B3" w:rsidRPr="00AD63B3" w:rsidRDefault="00AD63B3" w:rsidP="00AD63B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frame.setVisible(true);</w:t>
      </w:r>
    </w:p>
    <w:p w14:paraId="05E83343" w14:textId="77777777" w:rsidR="00AD63B3" w:rsidRPr="00AD63B3" w:rsidRDefault="00AD63B3" w:rsidP="00AD63B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}</w:t>
      </w:r>
    </w:p>
    <w:p w14:paraId="380342A5" w14:textId="77777777" w:rsidR="00AD63B3" w:rsidRPr="00AD63B3" w:rsidRDefault="00AD63B3" w:rsidP="00AD63B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70207B58" w14:textId="77777777" w:rsidR="00AD63B3" w:rsidRPr="00AD63B3" w:rsidRDefault="00AD63B3" w:rsidP="00AD63B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public static void main(String[] args) {</w:t>
      </w:r>
    </w:p>
    <w:p w14:paraId="2928E325" w14:textId="77777777" w:rsidR="00AD63B3" w:rsidRPr="00AD63B3" w:rsidRDefault="00AD63B3" w:rsidP="00AD63B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GUI();</w:t>
      </w:r>
    </w:p>
    <w:p w14:paraId="209EC5CE" w14:textId="77777777" w:rsidR="00AD63B3" w:rsidRPr="00AD63B3" w:rsidRDefault="00AD63B3" w:rsidP="00AD63B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}</w:t>
      </w:r>
    </w:p>
    <w:p w14:paraId="78A2C73D" w14:textId="5872C914" w:rsidR="00AD63B3" w:rsidRDefault="00AD63B3" w:rsidP="00AD63B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>}</w:t>
      </w:r>
    </w:p>
    <w:p w14:paraId="4698DF27" w14:textId="5D493800" w:rsidR="00AD63B3" w:rsidRDefault="00AD63B3" w:rsidP="00AD63B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5CF63895" w14:textId="77777777" w:rsidR="00AD63B3" w:rsidRDefault="00AD63B3" w:rsidP="00AD63B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64D3A98A" w14:textId="08DBF428" w:rsidR="00AD63B3" w:rsidRDefault="00AD63B3" w:rsidP="00AD63B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noProof/>
          <w:sz w:val="18"/>
          <w:szCs w:val="18"/>
          <w:lang w:val="en-US"/>
        </w:rPr>
        <w:drawing>
          <wp:inline distT="0" distB="0" distL="0" distR="0" wp14:anchorId="0986F77D" wp14:editId="19D12DEF">
            <wp:extent cx="4259949" cy="2293819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5D32" w14:textId="3FA44CD9" w:rsidR="00AD63B3" w:rsidRDefault="00AD63B3" w:rsidP="00AD63B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1D24EB8A" w14:textId="2C6CC448" w:rsidR="00AD63B3" w:rsidRDefault="00AD63B3" w:rsidP="00AD63B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63B2CC01" w14:textId="77777777" w:rsidR="00AD63B3" w:rsidRPr="00AD63B3" w:rsidRDefault="00AD63B3" w:rsidP="00AD63B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70842434" w14:textId="55F6CE50" w:rsidR="00AD63B3" w:rsidRDefault="00AD63B3" w:rsidP="00AD63B3">
      <w:pPr>
        <w:pStyle w:val="ListParagraph"/>
        <w:numPr>
          <w:ilvl w:val="0"/>
          <w:numId w:val="2"/>
        </w:numPr>
        <w:spacing w:before="240" w:after="0"/>
        <w:rPr>
          <w:rFonts w:ascii="Verdana" w:hAnsi="Verdana" w:cs="Cascadia Mono SemiBold"/>
          <w:sz w:val="18"/>
          <w:szCs w:val="18"/>
          <w:lang w:val="en-US"/>
        </w:rPr>
      </w:pPr>
      <w:r>
        <w:rPr>
          <w:rFonts w:ascii="Verdana" w:hAnsi="Verdana" w:cs="Cascadia Mono SemiBold"/>
          <w:sz w:val="18"/>
          <w:szCs w:val="18"/>
          <w:lang w:val="en-US"/>
        </w:rPr>
        <w:t>Write a java program to implement FlowLayout</w:t>
      </w:r>
    </w:p>
    <w:p w14:paraId="7855BF1B" w14:textId="77777777" w:rsidR="00AD63B3" w:rsidRPr="00AD63B3" w:rsidRDefault="00AD63B3" w:rsidP="00AD63B3">
      <w:pPr>
        <w:pStyle w:val="ListParagraph"/>
        <w:spacing w:before="240" w:after="0"/>
        <w:rPr>
          <w:rFonts w:ascii="Verdana" w:hAnsi="Verdana" w:cs="Cascadia Mono SemiBold"/>
          <w:sz w:val="18"/>
          <w:szCs w:val="18"/>
          <w:lang w:val="en-US"/>
        </w:rPr>
      </w:pPr>
    </w:p>
    <w:p w14:paraId="186DD3A2" w14:textId="77777777" w:rsidR="00AD63B3" w:rsidRPr="00AD63B3" w:rsidRDefault="00AD63B3" w:rsidP="00AD63B3">
      <w:pPr>
        <w:spacing w:after="0"/>
        <w:ind w:left="72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>import java.awt.*;</w:t>
      </w:r>
    </w:p>
    <w:p w14:paraId="485CA154" w14:textId="77777777" w:rsidR="00AD63B3" w:rsidRPr="00AD63B3" w:rsidRDefault="00AD63B3" w:rsidP="00AD63B3">
      <w:pPr>
        <w:spacing w:after="0"/>
        <w:ind w:left="72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>import java.awt.event.*;</w:t>
      </w:r>
    </w:p>
    <w:p w14:paraId="24A5E531" w14:textId="77777777" w:rsidR="00AD63B3" w:rsidRPr="00AD63B3" w:rsidRDefault="00AD63B3" w:rsidP="00AD63B3">
      <w:pPr>
        <w:spacing w:after="0"/>
        <w:ind w:left="72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>import javax.swing.*;</w:t>
      </w:r>
    </w:p>
    <w:p w14:paraId="0B563BD5" w14:textId="77777777" w:rsidR="00AD63B3" w:rsidRPr="00AD63B3" w:rsidRDefault="00AD63B3" w:rsidP="00AD63B3">
      <w:pPr>
        <w:spacing w:after="0"/>
        <w:ind w:left="72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0642023F" w14:textId="77777777" w:rsidR="00AD63B3" w:rsidRPr="00AD63B3" w:rsidRDefault="00AD63B3" w:rsidP="00AD63B3">
      <w:pPr>
        <w:spacing w:after="0"/>
        <w:ind w:left="72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>public class Main2 extends JFrame {</w:t>
      </w:r>
    </w:p>
    <w:p w14:paraId="2D5CD047" w14:textId="77777777" w:rsidR="00AD63B3" w:rsidRPr="00AD63B3" w:rsidRDefault="00AD63B3" w:rsidP="00AD63B3">
      <w:pPr>
        <w:spacing w:after="0"/>
        <w:ind w:left="72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JRadioButton RtoLbutton;</w:t>
      </w:r>
    </w:p>
    <w:p w14:paraId="5CAEFFC5" w14:textId="77777777" w:rsidR="00AD63B3" w:rsidRPr="00AD63B3" w:rsidRDefault="00AD63B3" w:rsidP="00AD63B3">
      <w:pPr>
        <w:spacing w:after="0"/>
        <w:ind w:left="72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JRadioButton LtoRbutton;</w:t>
      </w:r>
    </w:p>
    <w:p w14:paraId="40970973" w14:textId="77777777" w:rsidR="00AD63B3" w:rsidRPr="00AD63B3" w:rsidRDefault="00AD63B3" w:rsidP="00AD63B3">
      <w:pPr>
        <w:spacing w:after="0"/>
        <w:ind w:left="72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FlowLayout experimentLayout = new FlowLayout();</w:t>
      </w:r>
    </w:p>
    <w:p w14:paraId="7D52554B" w14:textId="77777777" w:rsidR="00AD63B3" w:rsidRPr="00AD63B3" w:rsidRDefault="00AD63B3" w:rsidP="00AD63B3">
      <w:pPr>
        <w:spacing w:after="0"/>
        <w:ind w:left="72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final String RtoL = "RIGHT TO LEFT";</w:t>
      </w:r>
    </w:p>
    <w:p w14:paraId="5A9F1A40" w14:textId="77777777" w:rsidR="00AD63B3" w:rsidRPr="00AD63B3" w:rsidRDefault="00AD63B3" w:rsidP="00AD63B3">
      <w:pPr>
        <w:spacing w:after="0"/>
        <w:ind w:left="72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final String LtoR = "LEFT TO RIGHT";</w:t>
      </w:r>
    </w:p>
    <w:p w14:paraId="24BEFAC5" w14:textId="77777777" w:rsidR="00AD63B3" w:rsidRPr="00AD63B3" w:rsidRDefault="00AD63B3" w:rsidP="00AD63B3">
      <w:pPr>
        <w:spacing w:after="0"/>
        <w:ind w:left="72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JButton applyButton = new JButton("APPLY COMPONENT ORIENTATION");</w:t>
      </w:r>
    </w:p>
    <w:p w14:paraId="4DA71229" w14:textId="77777777" w:rsidR="00AD63B3" w:rsidRPr="00AD63B3" w:rsidRDefault="00AD63B3" w:rsidP="00AD63B3">
      <w:pPr>
        <w:spacing w:after="0"/>
        <w:ind w:left="72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1D708A62" w14:textId="77777777" w:rsidR="00AD63B3" w:rsidRPr="00AD63B3" w:rsidRDefault="00AD63B3" w:rsidP="00AD63B3">
      <w:pPr>
        <w:spacing w:after="0"/>
        <w:ind w:left="72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Main2(String name) {</w:t>
      </w:r>
    </w:p>
    <w:p w14:paraId="0179A321" w14:textId="77777777" w:rsidR="00AD63B3" w:rsidRPr="00AD63B3" w:rsidRDefault="00AD63B3" w:rsidP="00AD63B3">
      <w:pPr>
        <w:spacing w:after="0"/>
        <w:ind w:left="72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super(name);</w:t>
      </w:r>
    </w:p>
    <w:p w14:paraId="3273CE14" w14:textId="77777777" w:rsidR="00AD63B3" w:rsidRPr="00AD63B3" w:rsidRDefault="00AD63B3" w:rsidP="00AD63B3">
      <w:pPr>
        <w:spacing w:after="0"/>
        <w:ind w:left="72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}</w:t>
      </w:r>
    </w:p>
    <w:p w14:paraId="1FB5ABBD" w14:textId="77777777" w:rsidR="00AD63B3" w:rsidRPr="00AD63B3" w:rsidRDefault="00AD63B3" w:rsidP="00AD63B3">
      <w:pPr>
        <w:spacing w:after="0"/>
        <w:ind w:left="72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178A21CE" w14:textId="77777777" w:rsidR="00AD63B3" w:rsidRPr="00AD63B3" w:rsidRDefault="00AD63B3" w:rsidP="00AD63B3">
      <w:pPr>
        <w:spacing w:after="0"/>
        <w:ind w:left="72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public void addComponentsToPane(final Container pane) {</w:t>
      </w:r>
    </w:p>
    <w:p w14:paraId="293F9725" w14:textId="77777777" w:rsidR="00AD63B3" w:rsidRPr="00AD63B3" w:rsidRDefault="00AD63B3" w:rsidP="00AD63B3">
      <w:pPr>
        <w:spacing w:after="0"/>
        <w:ind w:left="72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JPanel panel = new JPanel();</w:t>
      </w:r>
    </w:p>
    <w:p w14:paraId="07962439" w14:textId="77777777" w:rsidR="00AD63B3" w:rsidRPr="00AD63B3" w:rsidRDefault="00AD63B3" w:rsidP="00AD63B3">
      <w:pPr>
        <w:spacing w:after="0"/>
        <w:ind w:left="72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panel.setLayout(experimentLayout);</w:t>
      </w:r>
    </w:p>
    <w:p w14:paraId="25F85C43" w14:textId="77777777" w:rsidR="00AD63B3" w:rsidRPr="00AD63B3" w:rsidRDefault="00AD63B3" w:rsidP="00AD63B3">
      <w:pPr>
        <w:spacing w:after="0"/>
        <w:ind w:left="72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experimentLayout.setAlignment(FlowLayout.TRAILING);</w:t>
      </w:r>
    </w:p>
    <w:p w14:paraId="43F8455A" w14:textId="77777777" w:rsidR="00AD63B3" w:rsidRPr="00AD63B3" w:rsidRDefault="00AD63B3" w:rsidP="00AD63B3">
      <w:pPr>
        <w:spacing w:after="0"/>
        <w:ind w:left="72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JPanel controls = new JPanel();</w:t>
      </w:r>
    </w:p>
    <w:p w14:paraId="26896912" w14:textId="77777777" w:rsidR="00AD63B3" w:rsidRPr="00AD63B3" w:rsidRDefault="00AD63B3" w:rsidP="00AD63B3">
      <w:pPr>
        <w:spacing w:after="0"/>
        <w:ind w:left="72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controls.setLayout(new FlowLayout());</w:t>
      </w:r>
    </w:p>
    <w:p w14:paraId="0090B1C2" w14:textId="77777777" w:rsidR="00AD63B3" w:rsidRPr="00AD63B3" w:rsidRDefault="00AD63B3" w:rsidP="00AD63B3">
      <w:pPr>
        <w:spacing w:after="0"/>
        <w:ind w:left="72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4A000743" w14:textId="77777777" w:rsidR="00AD63B3" w:rsidRPr="00AD63B3" w:rsidRDefault="00AD63B3" w:rsidP="00AD63B3">
      <w:pPr>
        <w:spacing w:after="0"/>
        <w:ind w:left="72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LtoRbutton = new JRadioButton(LtoR);</w:t>
      </w:r>
    </w:p>
    <w:p w14:paraId="7E23807C" w14:textId="77777777" w:rsidR="00AD63B3" w:rsidRPr="00AD63B3" w:rsidRDefault="00AD63B3" w:rsidP="00AD63B3">
      <w:pPr>
        <w:spacing w:after="0"/>
        <w:ind w:left="72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LtoRbutton.setActionCommand(LtoR);</w:t>
      </w:r>
    </w:p>
    <w:p w14:paraId="330516F9" w14:textId="77777777" w:rsidR="00AD63B3" w:rsidRPr="00AD63B3" w:rsidRDefault="00AD63B3" w:rsidP="00AD63B3">
      <w:pPr>
        <w:spacing w:after="0"/>
        <w:ind w:left="72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LtoRbutton.setSelected(true);</w:t>
      </w:r>
    </w:p>
    <w:p w14:paraId="654F2718" w14:textId="77777777" w:rsidR="00AD63B3" w:rsidRPr="00AD63B3" w:rsidRDefault="00AD63B3" w:rsidP="00AD63B3">
      <w:pPr>
        <w:spacing w:after="0"/>
        <w:ind w:left="72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RtoLbutton = new JRadioButton(RtoL);</w:t>
      </w:r>
    </w:p>
    <w:p w14:paraId="289BBF5A" w14:textId="77777777" w:rsidR="00AD63B3" w:rsidRPr="00AD63B3" w:rsidRDefault="00AD63B3" w:rsidP="00AD63B3">
      <w:pPr>
        <w:spacing w:after="0"/>
        <w:ind w:left="72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RtoLbutton.setActionCommand(RtoL);</w:t>
      </w:r>
    </w:p>
    <w:p w14:paraId="7A08AE4B" w14:textId="77777777" w:rsidR="00AD63B3" w:rsidRPr="00AD63B3" w:rsidRDefault="00AD63B3" w:rsidP="00AD63B3">
      <w:pPr>
        <w:spacing w:after="0"/>
        <w:ind w:left="72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3A1361D7" w14:textId="77777777" w:rsidR="00AD63B3" w:rsidRPr="00AD63B3" w:rsidRDefault="00AD63B3" w:rsidP="00AD63B3">
      <w:pPr>
        <w:spacing w:after="0"/>
        <w:ind w:left="72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panel.add(new JButton("BUTTON 1"));</w:t>
      </w:r>
    </w:p>
    <w:p w14:paraId="149D52D8" w14:textId="77777777" w:rsidR="00AD63B3" w:rsidRPr="00AD63B3" w:rsidRDefault="00AD63B3" w:rsidP="00AD63B3">
      <w:pPr>
        <w:spacing w:after="0"/>
        <w:ind w:left="72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panel.add(new JButton("BUTTON 2"));</w:t>
      </w:r>
    </w:p>
    <w:p w14:paraId="727FE4DC" w14:textId="77777777" w:rsidR="00AD63B3" w:rsidRPr="00AD63B3" w:rsidRDefault="00AD63B3" w:rsidP="00AD63B3">
      <w:pPr>
        <w:spacing w:after="0"/>
        <w:ind w:left="72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panel.add(new JButton("BUTTON 3"));</w:t>
      </w:r>
    </w:p>
    <w:p w14:paraId="2F7BB533" w14:textId="77777777" w:rsidR="00AD63B3" w:rsidRPr="00AD63B3" w:rsidRDefault="00AD63B3" w:rsidP="00AD63B3">
      <w:pPr>
        <w:spacing w:after="0"/>
        <w:ind w:left="72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panel.add(new JButton("BUTTON 4"));</w:t>
      </w:r>
    </w:p>
    <w:p w14:paraId="37E320F2" w14:textId="77777777" w:rsidR="00AD63B3" w:rsidRPr="00AD63B3" w:rsidRDefault="00AD63B3" w:rsidP="00AD63B3">
      <w:pPr>
        <w:spacing w:after="0"/>
        <w:ind w:left="72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panel.add(new JButton("BUTTON 5"));</w:t>
      </w:r>
    </w:p>
    <w:p w14:paraId="1F73BF54" w14:textId="77777777" w:rsidR="00AD63B3" w:rsidRPr="00AD63B3" w:rsidRDefault="00AD63B3" w:rsidP="00AD63B3">
      <w:pPr>
        <w:spacing w:after="0"/>
        <w:ind w:left="72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367FC412" w14:textId="77777777" w:rsidR="00AD63B3" w:rsidRPr="00AD63B3" w:rsidRDefault="00AD63B3" w:rsidP="00AD63B3">
      <w:pPr>
        <w:spacing w:after="0"/>
        <w:ind w:left="72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ButtonGroup group = new ButtonGroup();</w:t>
      </w:r>
    </w:p>
    <w:p w14:paraId="5E91B61D" w14:textId="77777777" w:rsidR="00AD63B3" w:rsidRPr="00AD63B3" w:rsidRDefault="00AD63B3" w:rsidP="00AD63B3">
      <w:pPr>
        <w:spacing w:after="0"/>
        <w:ind w:left="72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group.add(LtoRbutton);</w:t>
      </w:r>
    </w:p>
    <w:p w14:paraId="17044CA1" w14:textId="77777777" w:rsidR="00AD63B3" w:rsidRPr="00AD63B3" w:rsidRDefault="00AD63B3" w:rsidP="00AD63B3">
      <w:pPr>
        <w:spacing w:after="0"/>
        <w:ind w:left="72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group.add(RtoLbutton);</w:t>
      </w:r>
    </w:p>
    <w:p w14:paraId="1AFC8B04" w14:textId="77777777" w:rsidR="00AD63B3" w:rsidRPr="00AD63B3" w:rsidRDefault="00AD63B3" w:rsidP="00AD63B3">
      <w:pPr>
        <w:spacing w:after="0"/>
        <w:ind w:left="72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controls.add(LtoRbutton);</w:t>
      </w:r>
    </w:p>
    <w:p w14:paraId="656DD9B7" w14:textId="77777777" w:rsidR="00AD63B3" w:rsidRPr="00AD63B3" w:rsidRDefault="00AD63B3" w:rsidP="00AD63B3">
      <w:pPr>
        <w:spacing w:after="0"/>
        <w:ind w:left="72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controls.add(RtoLbutton);</w:t>
      </w:r>
    </w:p>
    <w:p w14:paraId="42462356" w14:textId="77777777" w:rsidR="00AD63B3" w:rsidRPr="00AD63B3" w:rsidRDefault="00AD63B3" w:rsidP="00AD63B3">
      <w:pPr>
        <w:spacing w:after="0"/>
        <w:ind w:left="72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controls.add(applyButton);</w:t>
      </w:r>
    </w:p>
    <w:p w14:paraId="17C67CA0" w14:textId="77777777" w:rsidR="00AD63B3" w:rsidRPr="00AD63B3" w:rsidRDefault="00AD63B3" w:rsidP="00AD63B3">
      <w:pPr>
        <w:spacing w:after="0"/>
        <w:ind w:left="72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34A7CC8F" w14:textId="77777777" w:rsidR="00AD63B3" w:rsidRPr="00AD63B3" w:rsidRDefault="00AD63B3" w:rsidP="00AD63B3">
      <w:pPr>
        <w:spacing w:after="0"/>
        <w:ind w:left="72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applyButton.addActionListener(new ActionListener() {</w:t>
      </w:r>
    </w:p>
    <w:p w14:paraId="245F59E6" w14:textId="77777777" w:rsidR="00AD63B3" w:rsidRPr="00AD63B3" w:rsidRDefault="00AD63B3" w:rsidP="00AD63B3">
      <w:pPr>
        <w:spacing w:after="0"/>
        <w:ind w:left="72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    public void actionPerformed(ActionEvent e) {</w:t>
      </w:r>
    </w:p>
    <w:p w14:paraId="79089F1F" w14:textId="77777777" w:rsidR="00AD63B3" w:rsidRPr="00AD63B3" w:rsidRDefault="00AD63B3" w:rsidP="00AD63B3">
      <w:pPr>
        <w:spacing w:after="0"/>
        <w:ind w:left="72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        String command = group.getSelection().getActionCommand();</w:t>
      </w:r>
    </w:p>
    <w:p w14:paraId="5ACD6EE8" w14:textId="77777777" w:rsidR="00AD63B3" w:rsidRPr="00AD63B3" w:rsidRDefault="00AD63B3" w:rsidP="00AD63B3">
      <w:pPr>
        <w:spacing w:after="0"/>
        <w:ind w:left="72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        if (command.equals("LEFT TO RIGHT")) {</w:t>
      </w:r>
    </w:p>
    <w:p w14:paraId="1624A3DC" w14:textId="77777777" w:rsidR="00AD63B3" w:rsidRPr="00AD63B3" w:rsidRDefault="00AD63B3" w:rsidP="00AD63B3">
      <w:pPr>
        <w:spacing w:after="0"/>
        <w:ind w:left="72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            panel.setComponentOrientation(</w:t>
      </w:r>
    </w:p>
    <w:p w14:paraId="16AEDFC7" w14:textId="77777777" w:rsidR="00AD63B3" w:rsidRPr="00AD63B3" w:rsidRDefault="00AD63B3" w:rsidP="00AD63B3">
      <w:pPr>
        <w:spacing w:after="0"/>
        <w:ind w:left="72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                    ComponentOrientation.LEFT_TO_RIGHT);</w:t>
      </w:r>
    </w:p>
    <w:p w14:paraId="4DCB9941" w14:textId="77777777" w:rsidR="00AD63B3" w:rsidRPr="00AD63B3" w:rsidRDefault="00AD63B3" w:rsidP="00AD63B3">
      <w:pPr>
        <w:spacing w:after="0"/>
        <w:ind w:left="72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        } else {</w:t>
      </w:r>
    </w:p>
    <w:p w14:paraId="16C322CA" w14:textId="77777777" w:rsidR="00AD63B3" w:rsidRPr="00AD63B3" w:rsidRDefault="00AD63B3" w:rsidP="00AD63B3">
      <w:pPr>
        <w:spacing w:after="0"/>
        <w:ind w:left="72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            panel.setComponentOrientation(</w:t>
      </w:r>
    </w:p>
    <w:p w14:paraId="571A607F" w14:textId="77777777" w:rsidR="00AD63B3" w:rsidRPr="00AD63B3" w:rsidRDefault="00AD63B3" w:rsidP="00AD63B3">
      <w:pPr>
        <w:spacing w:after="0"/>
        <w:ind w:left="72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                    ComponentOrientation.RIGHT_TO_LEFT);</w:t>
      </w:r>
    </w:p>
    <w:p w14:paraId="29F4BC0F" w14:textId="77777777" w:rsidR="00AD63B3" w:rsidRPr="00AD63B3" w:rsidRDefault="00AD63B3" w:rsidP="00AD63B3">
      <w:pPr>
        <w:spacing w:after="0"/>
        <w:ind w:left="72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        }</w:t>
      </w:r>
    </w:p>
    <w:p w14:paraId="2CDF4FB6" w14:textId="77777777" w:rsidR="00AD63B3" w:rsidRPr="00AD63B3" w:rsidRDefault="00AD63B3" w:rsidP="00AD63B3">
      <w:pPr>
        <w:spacing w:after="0"/>
        <w:ind w:left="72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        panel.validate();</w:t>
      </w:r>
    </w:p>
    <w:p w14:paraId="0E01BECE" w14:textId="77777777" w:rsidR="00AD63B3" w:rsidRPr="00AD63B3" w:rsidRDefault="00AD63B3" w:rsidP="00AD63B3">
      <w:pPr>
        <w:spacing w:after="0"/>
        <w:ind w:left="72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        panel.repaint();</w:t>
      </w:r>
    </w:p>
    <w:p w14:paraId="74019576" w14:textId="77777777" w:rsidR="00AD63B3" w:rsidRPr="00AD63B3" w:rsidRDefault="00AD63B3" w:rsidP="00AD63B3">
      <w:pPr>
        <w:spacing w:after="0"/>
        <w:ind w:left="72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    }</w:t>
      </w:r>
    </w:p>
    <w:p w14:paraId="7BCFCBA5" w14:textId="77777777" w:rsidR="00AD63B3" w:rsidRPr="00AD63B3" w:rsidRDefault="00AD63B3" w:rsidP="00AD63B3">
      <w:pPr>
        <w:spacing w:after="0"/>
        <w:ind w:left="72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});</w:t>
      </w:r>
    </w:p>
    <w:p w14:paraId="6DC47BD7" w14:textId="77777777" w:rsidR="00AD63B3" w:rsidRPr="00AD63B3" w:rsidRDefault="00AD63B3" w:rsidP="00AD63B3">
      <w:pPr>
        <w:spacing w:after="0"/>
        <w:ind w:left="72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pane.add(panel, BorderLayout.CENTER);</w:t>
      </w:r>
    </w:p>
    <w:p w14:paraId="25CFCD89" w14:textId="77777777" w:rsidR="00AD63B3" w:rsidRPr="00AD63B3" w:rsidRDefault="00AD63B3" w:rsidP="00AD63B3">
      <w:pPr>
        <w:spacing w:after="0"/>
        <w:ind w:left="72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lastRenderedPageBreak/>
        <w:t xml:space="preserve">        pane.add(controls, BorderLayout.SOUTH);</w:t>
      </w:r>
    </w:p>
    <w:p w14:paraId="300CBFEF" w14:textId="77777777" w:rsidR="00AD63B3" w:rsidRPr="00AD63B3" w:rsidRDefault="00AD63B3" w:rsidP="00AD63B3">
      <w:pPr>
        <w:spacing w:after="0"/>
        <w:ind w:left="72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;</w:t>
      </w:r>
    </w:p>
    <w:p w14:paraId="742C1262" w14:textId="77777777" w:rsidR="00AD63B3" w:rsidRPr="00AD63B3" w:rsidRDefault="00AD63B3" w:rsidP="00AD63B3">
      <w:pPr>
        <w:spacing w:after="0"/>
        <w:ind w:left="72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}</w:t>
      </w:r>
    </w:p>
    <w:p w14:paraId="59CA1C48" w14:textId="77777777" w:rsidR="00AD63B3" w:rsidRPr="00AD63B3" w:rsidRDefault="00AD63B3" w:rsidP="00AD63B3">
      <w:pPr>
        <w:spacing w:after="0"/>
        <w:ind w:left="72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39ABD88A" w14:textId="77777777" w:rsidR="00AD63B3" w:rsidRPr="00AD63B3" w:rsidRDefault="00AD63B3" w:rsidP="00AD63B3">
      <w:pPr>
        <w:spacing w:after="0"/>
        <w:ind w:left="72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static void GUI() {</w:t>
      </w:r>
    </w:p>
    <w:p w14:paraId="109EEC92" w14:textId="77777777" w:rsidR="00AD63B3" w:rsidRPr="00AD63B3" w:rsidRDefault="00AD63B3" w:rsidP="00AD63B3">
      <w:pPr>
        <w:spacing w:after="0"/>
        <w:ind w:left="72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Main2 frame = new Main2("FlowLayout");</w:t>
      </w:r>
    </w:p>
    <w:p w14:paraId="3BE646A0" w14:textId="77777777" w:rsidR="00AD63B3" w:rsidRPr="00AD63B3" w:rsidRDefault="00AD63B3" w:rsidP="00AD63B3">
      <w:pPr>
        <w:spacing w:after="0"/>
        <w:ind w:left="72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frame.setDefaultCloseOperation(JFrame.EXIT_ON_CLOSE);</w:t>
      </w:r>
    </w:p>
    <w:p w14:paraId="0C303AB3" w14:textId="77777777" w:rsidR="00AD63B3" w:rsidRPr="00AD63B3" w:rsidRDefault="00AD63B3" w:rsidP="00AD63B3">
      <w:pPr>
        <w:spacing w:after="0"/>
        <w:ind w:left="72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frame.addComponentsToPane(frame.getContentPane());</w:t>
      </w:r>
    </w:p>
    <w:p w14:paraId="31489EF3" w14:textId="77777777" w:rsidR="00AD63B3" w:rsidRPr="00AD63B3" w:rsidRDefault="00AD63B3" w:rsidP="00AD63B3">
      <w:pPr>
        <w:spacing w:after="0"/>
        <w:ind w:left="72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frame.pack();</w:t>
      </w:r>
    </w:p>
    <w:p w14:paraId="4A06936A" w14:textId="77777777" w:rsidR="00AD63B3" w:rsidRPr="00AD63B3" w:rsidRDefault="00AD63B3" w:rsidP="00AD63B3">
      <w:pPr>
        <w:spacing w:after="0"/>
        <w:ind w:left="72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frame.setVisible(true);</w:t>
      </w:r>
    </w:p>
    <w:p w14:paraId="795219C1" w14:textId="77777777" w:rsidR="00AD63B3" w:rsidRPr="00AD63B3" w:rsidRDefault="00AD63B3" w:rsidP="00AD63B3">
      <w:pPr>
        <w:spacing w:after="0"/>
        <w:ind w:left="72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}</w:t>
      </w:r>
    </w:p>
    <w:p w14:paraId="5DB2EF8E" w14:textId="77777777" w:rsidR="00AD63B3" w:rsidRPr="00AD63B3" w:rsidRDefault="00AD63B3" w:rsidP="00AD63B3">
      <w:pPr>
        <w:spacing w:after="0"/>
        <w:ind w:left="72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349D10E6" w14:textId="77777777" w:rsidR="00AD63B3" w:rsidRPr="00AD63B3" w:rsidRDefault="00AD63B3" w:rsidP="00AD63B3">
      <w:pPr>
        <w:spacing w:after="0"/>
        <w:ind w:left="72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public static void main(String[] args) {</w:t>
      </w:r>
    </w:p>
    <w:p w14:paraId="089E1A21" w14:textId="77777777" w:rsidR="00AD63B3" w:rsidRPr="00AD63B3" w:rsidRDefault="00AD63B3" w:rsidP="00AD63B3">
      <w:pPr>
        <w:spacing w:after="0"/>
        <w:ind w:left="72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GUI();</w:t>
      </w:r>
    </w:p>
    <w:p w14:paraId="345D1DE9" w14:textId="77777777" w:rsidR="00AD63B3" w:rsidRPr="00AD63B3" w:rsidRDefault="00AD63B3" w:rsidP="00AD63B3">
      <w:pPr>
        <w:spacing w:after="0"/>
        <w:ind w:left="72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}</w:t>
      </w:r>
    </w:p>
    <w:p w14:paraId="364F174E" w14:textId="0C916C2B" w:rsidR="00AD63B3" w:rsidRDefault="00AD63B3" w:rsidP="00AD63B3">
      <w:pPr>
        <w:spacing w:after="0"/>
        <w:ind w:left="72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AD63B3">
        <w:rPr>
          <w:rFonts w:ascii="Cascadia Mono SemiBold" w:hAnsi="Cascadia Mono SemiBold" w:cs="Cascadia Mono SemiBold"/>
          <w:sz w:val="18"/>
          <w:szCs w:val="18"/>
          <w:lang w:val="en-US"/>
        </w:rPr>
        <w:t>}</w:t>
      </w:r>
    </w:p>
    <w:p w14:paraId="41EF5CC0" w14:textId="20D98E43" w:rsidR="00AD63B3" w:rsidRDefault="006C5781" w:rsidP="00AD63B3">
      <w:pPr>
        <w:spacing w:after="0"/>
        <w:ind w:left="72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6C5781">
        <w:rPr>
          <w:rFonts w:ascii="Cascadia Mono SemiBold" w:hAnsi="Cascadia Mono SemiBold" w:cs="Cascadia Mono SemiBold"/>
          <w:noProof/>
          <w:sz w:val="18"/>
          <w:szCs w:val="18"/>
          <w:lang w:val="en-US"/>
        </w:rPr>
        <w:drawing>
          <wp:anchor distT="0" distB="0" distL="114300" distR="114300" simplePos="0" relativeHeight="251661312" behindDoc="0" locked="0" layoutInCell="1" allowOverlap="1" wp14:anchorId="17F830CB" wp14:editId="4679FFB7">
            <wp:simplePos x="0" y="0"/>
            <wp:positionH relativeFrom="column">
              <wp:posOffset>220980</wp:posOffset>
            </wp:positionH>
            <wp:positionV relativeFrom="paragraph">
              <wp:posOffset>1374140</wp:posOffset>
            </wp:positionV>
            <wp:extent cx="5212080" cy="1226820"/>
            <wp:effectExtent l="0" t="0" r="762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D63B3">
        <w:rPr>
          <w:rFonts w:ascii="Cascadia Mono SemiBold" w:hAnsi="Cascadia Mono SemiBold" w:cs="Cascadia Mono SemiBold"/>
          <w:noProof/>
          <w:sz w:val="18"/>
          <w:szCs w:val="18"/>
          <w:lang w:val="en-US"/>
        </w:rPr>
        <w:drawing>
          <wp:anchor distT="0" distB="0" distL="114300" distR="114300" simplePos="0" relativeHeight="251662336" behindDoc="0" locked="0" layoutInCell="1" allowOverlap="1" wp14:anchorId="44663AA3" wp14:editId="40C58DD1">
            <wp:simplePos x="0" y="0"/>
            <wp:positionH relativeFrom="column">
              <wp:posOffset>220980</wp:posOffset>
            </wp:positionH>
            <wp:positionV relativeFrom="paragraph">
              <wp:posOffset>139700</wp:posOffset>
            </wp:positionV>
            <wp:extent cx="5212080" cy="1150620"/>
            <wp:effectExtent l="0" t="0" r="762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2A40D8" w14:textId="411A1662" w:rsidR="00AD63B3" w:rsidRDefault="00AD63B3" w:rsidP="00AD63B3">
      <w:pPr>
        <w:spacing w:after="0"/>
        <w:ind w:left="72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603F6332" w14:textId="3611FD57" w:rsidR="006C5781" w:rsidRPr="00AD63B3" w:rsidRDefault="006C5781" w:rsidP="00AD63B3">
      <w:pPr>
        <w:spacing w:after="0"/>
        <w:ind w:left="72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1C21760E" w14:textId="55335FF4" w:rsidR="00AD63B3" w:rsidRDefault="00AD63B3" w:rsidP="00AD63B3">
      <w:pPr>
        <w:pStyle w:val="ListParagraph"/>
        <w:numPr>
          <w:ilvl w:val="0"/>
          <w:numId w:val="2"/>
        </w:numPr>
        <w:spacing w:before="240" w:after="0"/>
        <w:rPr>
          <w:rFonts w:ascii="Verdana" w:hAnsi="Verdana" w:cs="Cascadia Mono SemiBold"/>
          <w:sz w:val="18"/>
          <w:szCs w:val="18"/>
          <w:lang w:val="en-US"/>
        </w:rPr>
      </w:pPr>
      <w:r>
        <w:rPr>
          <w:rFonts w:ascii="Verdana" w:hAnsi="Verdana" w:cs="Cascadia Mono SemiBold"/>
          <w:sz w:val="18"/>
          <w:szCs w:val="18"/>
          <w:lang w:val="en-US"/>
        </w:rPr>
        <w:t>Write a java program to implement GridLayout</w:t>
      </w:r>
    </w:p>
    <w:p w14:paraId="1B402C37" w14:textId="77777777" w:rsidR="006C5781" w:rsidRP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07ECF8B3" w14:textId="77777777" w:rsidR="006C5781" w:rsidRP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6C5781">
        <w:rPr>
          <w:rFonts w:ascii="Cascadia Mono SemiBold" w:hAnsi="Cascadia Mono SemiBold" w:cs="Cascadia Mono SemiBold"/>
          <w:sz w:val="18"/>
          <w:szCs w:val="18"/>
          <w:lang w:val="en-US"/>
        </w:rPr>
        <w:t>import java.awt.*;</w:t>
      </w:r>
    </w:p>
    <w:p w14:paraId="290D9FC7" w14:textId="77777777" w:rsidR="006C5781" w:rsidRP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6C5781">
        <w:rPr>
          <w:rFonts w:ascii="Cascadia Mono SemiBold" w:hAnsi="Cascadia Mono SemiBold" w:cs="Cascadia Mono SemiBold"/>
          <w:sz w:val="18"/>
          <w:szCs w:val="18"/>
          <w:lang w:val="en-US"/>
        </w:rPr>
        <w:t>import java.awt.event.*;</w:t>
      </w:r>
    </w:p>
    <w:p w14:paraId="0AB76A57" w14:textId="77777777" w:rsidR="006C5781" w:rsidRP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6C5781">
        <w:rPr>
          <w:rFonts w:ascii="Cascadia Mono SemiBold" w:hAnsi="Cascadia Mono SemiBold" w:cs="Cascadia Mono SemiBold"/>
          <w:sz w:val="18"/>
          <w:szCs w:val="18"/>
          <w:lang w:val="en-US"/>
        </w:rPr>
        <w:t>import javax.swing.*;</w:t>
      </w:r>
    </w:p>
    <w:p w14:paraId="3977454D" w14:textId="77777777" w:rsidR="006C5781" w:rsidRP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2FAA6F91" w14:textId="77777777" w:rsidR="006C5781" w:rsidRP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6C5781">
        <w:rPr>
          <w:rFonts w:ascii="Cascadia Mono SemiBold" w:hAnsi="Cascadia Mono SemiBold" w:cs="Cascadia Mono SemiBold"/>
          <w:sz w:val="18"/>
          <w:szCs w:val="18"/>
          <w:lang w:val="en-US"/>
        </w:rPr>
        <w:t>public class Main3 extends JFrame {</w:t>
      </w:r>
    </w:p>
    <w:p w14:paraId="3886EA4A" w14:textId="77777777" w:rsidR="006C5781" w:rsidRP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6C578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String gapList[] = { "0", "5", "10", "15", "20" };</w:t>
      </w:r>
    </w:p>
    <w:p w14:paraId="2AD6DFD7" w14:textId="77777777" w:rsidR="006C5781" w:rsidRP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6C578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int maxGap = 20;</w:t>
      </w:r>
    </w:p>
    <w:p w14:paraId="10561579" w14:textId="77777777" w:rsidR="006C5781" w:rsidRP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6C578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JComboBox horizontalGapComboBox;</w:t>
      </w:r>
    </w:p>
    <w:p w14:paraId="518278AE" w14:textId="77777777" w:rsidR="006C5781" w:rsidRP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6C578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JComboBox verticalGapComboBox;</w:t>
      </w:r>
    </w:p>
    <w:p w14:paraId="155C8E1F" w14:textId="77777777" w:rsidR="006C5781" w:rsidRP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6C578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JButton applyButton = new JButton("APPLY GAPS");</w:t>
      </w:r>
    </w:p>
    <w:p w14:paraId="1AC4E5C0" w14:textId="77777777" w:rsidR="006C5781" w:rsidRP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6C578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GridLayout experimentLayout = new GridLayout(0, 2);</w:t>
      </w:r>
    </w:p>
    <w:p w14:paraId="0EAEA9DB" w14:textId="77777777" w:rsidR="006C5781" w:rsidRP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5DB6E563" w14:textId="77777777" w:rsidR="006C5781" w:rsidRP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6C578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Main3(String name) {</w:t>
      </w:r>
    </w:p>
    <w:p w14:paraId="4C8AF4F6" w14:textId="77777777" w:rsidR="006C5781" w:rsidRP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6C578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super(name);</w:t>
      </w:r>
    </w:p>
    <w:p w14:paraId="09E44DB9" w14:textId="77777777" w:rsidR="006C5781" w:rsidRP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6C578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setResizable(false);</w:t>
      </w:r>
    </w:p>
    <w:p w14:paraId="16866935" w14:textId="77777777" w:rsidR="006C5781" w:rsidRP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6C578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}</w:t>
      </w:r>
    </w:p>
    <w:p w14:paraId="3D7ED62B" w14:textId="77777777" w:rsidR="006C5781" w:rsidRP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45EB0723" w14:textId="77777777" w:rsidR="006C5781" w:rsidRP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6C578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public void initGaps() {</w:t>
      </w:r>
    </w:p>
    <w:p w14:paraId="647DA98C" w14:textId="77777777" w:rsidR="006C5781" w:rsidRP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6C578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horizontalGapComboBox = new JComboBox(gapList);</w:t>
      </w:r>
    </w:p>
    <w:p w14:paraId="43DE45E9" w14:textId="77777777" w:rsidR="006C5781" w:rsidRP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6C578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verticalGapComboBox = new JComboBox(gapList);</w:t>
      </w:r>
    </w:p>
    <w:p w14:paraId="412CE49F" w14:textId="77777777" w:rsidR="006C5781" w:rsidRP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6C578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}</w:t>
      </w:r>
    </w:p>
    <w:p w14:paraId="724B6D98" w14:textId="77777777" w:rsidR="006C5781" w:rsidRP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52B84525" w14:textId="77777777" w:rsidR="006C5781" w:rsidRP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6C578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public void addComponentsToPane(final Container pane) {</w:t>
      </w:r>
    </w:p>
    <w:p w14:paraId="0241900F" w14:textId="77777777" w:rsidR="006C5781" w:rsidRP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6C578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initGaps();</w:t>
      </w:r>
    </w:p>
    <w:p w14:paraId="28404D57" w14:textId="77777777" w:rsidR="006C5781" w:rsidRP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6C578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JPanel panel = new JPanel();</w:t>
      </w:r>
    </w:p>
    <w:p w14:paraId="45E3DDCC" w14:textId="77777777" w:rsidR="006C5781" w:rsidRP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6C578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panel.setLayout(experimentLayout);</w:t>
      </w:r>
    </w:p>
    <w:p w14:paraId="51C0A7C3" w14:textId="77777777" w:rsidR="006C5781" w:rsidRP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6C578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JPanel controls = new JPanel();</w:t>
      </w:r>
    </w:p>
    <w:p w14:paraId="66F0B6B5" w14:textId="77777777" w:rsidR="006C5781" w:rsidRP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6C578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controls.setLayout(new GridLayout(2, 3));</w:t>
      </w:r>
    </w:p>
    <w:p w14:paraId="3B9E39E9" w14:textId="77777777" w:rsidR="006C5781" w:rsidRP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402078A9" w14:textId="77777777" w:rsidR="006C5781" w:rsidRP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6C578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JButton b = new JButton("Fake button");</w:t>
      </w:r>
    </w:p>
    <w:p w14:paraId="38C1BD24" w14:textId="77777777" w:rsidR="006C5781" w:rsidRP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6C578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Dimension buttonSize = b.getPreferredSize();</w:t>
      </w:r>
    </w:p>
    <w:p w14:paraId="7B81EE6F" w14:textId="77777777" w:rsidR="006C5781" w:rsidRP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6C578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panel.setPreferredSize(new Dimension((int) (buttonSize.getWidth() * 2.5) + maxGap,</w:t>
      </w:r>
    </w:p>
    <w:p w14:paraId="42A508CB" w14:textId="77777777" w:rsidR="006C5781" w:rsidRP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6C578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        (int) (buttonSize.getHeight() * 3.5) + maxGap * 2));</w:t>
      </w:r>
    </w:p>
    <w:p w14:paraId="504F1FF3" w14:textId="77777777" w:rsidR="006C5781" w:rsidRP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06897CB5" w14:textId="77777777" w:rsidR="006C5781" w:rsidRP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6C578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panel.add(new JButton("BUTTON 1"));</w:t>
      </w:r>
    </w:p>
    <w:p w14:paraId="6381CD8B" w14:textId="77777777" w:rsidR="006C5781" w:rsidRP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6C578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panel.add(new JButton("BUTTON 2"));</w:t>
      </w:r>
    </w:p>
    <w:p w14:paraId="05B74AA1" w14:textId="77777777" w:rsidR="006C5781" w:rsidRP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6C578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panel.add(new JButton("BUTTON 3"));</w:t>
      </w:r>
    </w:p>
    <w:p w14:paraId="63B6C300" w14:textId="77777777" w:rsidR="006C5781" w:rsidRP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6C578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panel.add(new JButton("BUTTON 4"));</w:t>
      </w:r>
    </w:p>
    <w:p w14:paraId="7563BFE6" w14:textId="77777777" w:rsidR="006C5781" w:rsidRP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6C578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panel.add(new JButton("BUTTON 5"));</w:t>
      </w:r>
    </w:p>
    <w:p w14:paraId="0EC5BFC9" w14:textId="77777777" w:rsidR="006C5781" w:rsidRP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535B44C8" w14:textId="77777777" w:rsidR="006C5781" w:rsidRP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6C578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controls.add(new Label("HORIZONTAL GAP:"));</w:t>
      </w:r>
    </w:p>
    <w:p w14:paraId="6F6A806C" w14:textId="77777777" w:rsidR="006C5781" w:rsidRP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6C578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controls.add(new Label("VERTICAL GAP:"));</w:t>
      </w:r>
    </w:p>
    <w:p w14:paraId="63CDB248" w14:textId="77777777" w:rsidR="006C5781" w:rsidRP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6C578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controls.add(new Label(" "));</w:t>
      </w:r>
    </w:p>
    <w:p w14:paraId="653D6885" w14:textId="77777777" w:rsidR="006C5781" w:rsidRP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6C578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controls.add(horizontalGapComboBox);</w:t>
      </w:r>
    </w:p>
    <w:p w14:paraId="7FDF9386" w14:textId="77777777" w:rsidR="006C5781" w:rsidRP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6C578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controls.add(verticalGapComboBox);</w:t>
      </w:r>
    </w:p>
    <w:p w14:paraId="3F2B7A62" w14:textId="77777777" w:rsidR="006C5781" w:rsidRP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6C578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controls.add(applyButton);</w:t>
      </w:r>
    </w:p>
    <w:p w14:paraId="0202E170" w14:textId="77777777" w:rsidR="006C5781" w:rsidRP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438F4560" w14:textId="77777777" w:rsidR="006C5781" w:rsidRP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6C578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applyButton.addActionListener(new ActionListener() {</w:t>
      </w:r>
    </w:p>
    <w:p w14:paraId="6A655CDA" w14:textId="77777777" w:rsidR="006C5781" w:rsidRP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6C578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    public void actionPerformed(ActionEvent e) {</w:t>
      </w:r>
    </w:p>
    <w:p w14:paraId="4DA7F408" w14:textId="77777777" w:rsidR="006C5781" w:rsidRP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3F49B2C5" w14:textId="77777777" w:rsidR="006C5781" w:rsidRP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6C578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        String horizontalGap = (String) horizontalGapComboBox.getSelectedItem();</w:t>
      </w:r>
    </w:p>
    <w:p w14:paraId="095BFD92" w14:textId="77777777" w:rsidR="006C5781" w:rsidRP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6C578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        String verticalGap = (String) verticalGapComboBox.getSelectedItem();</w:t>
      </w:r>
    </w:p>
    <w:p w14:paraId="291B80E3" w14:textId="77777777" w:rsidR="006C5781" w:rsidRP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6C578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        experimentLayout.setHgap(Integer.parseInt(horizontalGap));</w:t>
      </w:r>
    </w:p>
    <w:p w14:paraId="1F2C5CCF" w14:textId="77777777" w:rsidR="006C5781" w:rsidRP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6C578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        experimentLayout.setVgap(Integer.parseInt(verticalGap));</w:t>
      </w:r>
    </w:p>
    <w:p w14:paraId="03F12A99" w14:textId="77777777" w:rsidR="006C5781" w:rsidRP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6C578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        experimentLayout.layoutContainer(panel);</w:t>
      </w:r>
    </w:p>
    <w:p w14:paraId="55FBE84D" w14:textId="77777777" w:rsidR="006C5781" w:rsidRP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6C578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    }</w:t>
      </w:r>
    </w:p>
    <w:p w14:paraId="3C0BBF12" w14:textId="77777777" w:rsidR="006C5781" w:rsidRP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6C578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});</w:t>
      </w:r>
    </w:p>
    <w:p w14:paraId="29ADDB00" w14:textId="77777777" w:rsidR="006C5781" w:rsidRP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6C578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pane.add(panel, BorderLayout.NORTH);</w:t>
      </w:r>
    </w:p>
    <w:p w14:paraId="0DB75117" w14:textId="77777777" w:rsidR="006C5781" w:rsidRP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6C578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pane.add(new JSeparator(), BorderLayout.CENTER);</w:t>
      </w:r>
    </w:p>
    <w:p w14:paraId="4CAE9AC6" w14:textId="77777777" w:rsidR="006C5781" w:rsidRP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6C578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pane.add(controls, BorderLayout.SOUTH);</w:t>
      </w:r>
    </w:p>
    <w:p w14:paraId="61747957" w14:textId="77777777" w:rsidR="006C5781" w:rsidRP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6C578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}</w:t>
      </w:r>
    </w:p>
    <w:p w14:paraId="4C5FEF86" w14:textId="77777777" w:rsidR="006C5781" w:rsidRP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1774B742" w14:textId="771963D6" w:rsidR="006C5781" w:rsidRP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6C578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static void GUI() {</w:t>
      </w:r>
    </w:p>
    <w:p w14:paraId="73A70EB4" w14:textId="77777777" w:rsidR="006C5781" w:rsidRP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6AEC0447" w14:textId="77777777" w:rsidR="006C5781" w:rsidRP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6C578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Main3 frame = new Main3("GridLayout");</w:t>
      </w:r>
    </w:p>
    <w:p w14:paraId="7B6CFF6A" w14:textId="77777777" w:rsidR="006C5781" w:rsidRP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6C578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frame.setDefaultCloseOperation(JFrame.EXIT_ON_CLOSE);</w:t>
      </w:r>
    </w:p>
    <w:p w14:paraId="1F8F8DCE" w14:textId="77777777" w:rsidR="006C5781" w:rsidRP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6C578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frame.addComponentsToPane(frame.getContentPane());</w:t>
      </w:r>
    </w:p>
    <w:p w14:paraId="613FDAE5" w14:textId="77777777" w:rsidR="006C5781" w:rsidRP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6C578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frame.pack();</w:t>
      </w:r>
    </w:p>
    <w:p w14:paraId="69BD72D5" w14:textId="77777777" w:rsidR="006C5781" w:rsidRP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6C578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frame.setVisible(true);</w:t>
      </w:r>
    </w:p>
    <w:p w14:paraId="23EB47F2" w14:textId="77777777" w:rsidR="006C5781" w:rsidRP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6C578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}</w:t>
      </w:r>
    </w:p>
    <w:p w14:paraId="1433DE57" w14:textId="77777777" w:rsidR="006C5781" w:rsidRP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24E577C3" w14:textId="77777777" w:rsidR="006C5781" w:rsidRP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6C578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public static void main(String[] args) {</w:t>
      </w:r>
    </w:p>
    <w:p w14:paraId="12304A9C" w14:textId="261A6D97" w:rsidR="006C5781" w:rsidRP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6C578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GUI();</w:t>
      </w:r>
    </w:p>
    <w:p w14:paraId="61AB032F" w14:textId="77777777" w:rsidR="006C5781" w:rsidRP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6C5781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}</w:t>
      </w:r>
    </w:p>
    <w:p w14:paraId="2EF4F5A6" w14:textId="14FFD7B0" w:rsid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6C5781">
        <w:rPr>
          <w:rFonts w:ascii="Cascadia Mono SemiBold" w:hAnsi="Cascadia Mono SemiBold" w:cs="Cascadia Mono SemiBold"/>
          <w:sz w:val="18"/>
          <w:szCs w:val="18"/>
          <w:lang w:val="en-US"/>
        </w:rPr>
        <w:t>}</w:t>
      </w:r>
    </w:p>
    <w:p w14:paraId="36023DB3" w14:textId="0F05CFCD" w:rsid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6D01A1CB" w14:textId="72A8DD08" w:rsid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53347883" w14:textId="7DCCFD31" w:rsid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3C1A4C65" w14:textId="1D99AC22" w:rsid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6C5781">
        <w:rPr>
          <w:rFonts w:ascii="Cascadia Mono SemiBold" w:hAnsi="Cascadia Mono SemiBold" w:cs="Cascadia Mono SemiBold"/>
          <w:noProof/>
          <w:sz w:val="18"/>
          <w:szCs w:val="18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4A941720" wp14:editId="44AD5E02">
            <wp:simplePos x="0" y="0"/>
            <wp:positionH relativeFrom="column">
              <wp:posOffset>899160</wp:posOffset>
            </wp:positionH>
            <wp:positionV relativeFrom="paragraph">
              <wp:posOffset>2540</wp:posOffset>
            </wp:positionV>
            <wp:extent cx="3970364" cy="2522439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6D64AD" w14:textId="5151349B" w:rsid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670012E9" w14:textId="08E25156" w:rsid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6D56F7CD" w14:textId="6C62436B" w:rsid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10C16060" w14:textId="659B0A21" w:rsid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07E08A3B" w14:textId="4C239EAC" w:rsid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0D8B10E4" w14:textId="2B13BD97" w:rsid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2F5D1DA0" w14:textId="22465FD0" w:rsid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00D67C7E" w14:textId="3F729DA7" w:rsid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2B16EC22" w14:textId="296D98D6" w:rsid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6C8D2454" w14:textId="7DB79B81" w:rsid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07D5A0C6" w14:textId="2985779D" w:rsid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004A97E8" w14:textId="48B258E7" w:rsid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7D09638B" w14:textId="6C3CBA9D" w:rsid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70D00142" w14:textId="76CD344A" w:rsid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395BE9B4" w14:textId="16216ABF" w:rsid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1B08D863" w14:textId="3D620DE1" w:rsid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75BB4840" w14:textId="7493BE33" w:rsid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39D68C8B" w14:textId="62F4917A" w:rsid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6C5781">
        <w:rPr>
          <w:rFonts w:ascii="Cascadia Mono SemiBold" w:hAnsi="Cascadia Mono SemiBold" w:cs="Cascadia Mono SemiBold"/>
          <w:noProof/>
          <w:sz w:val="18"/>
          <w:szCs w:val="18"/>
          <w:lang w:val="en-US"/>
        </w:rPr>
        <w:drawing>
          <wp:anchor distT="0" distB="0" distL="114300" distR="114300" simplePos="0" relativeHeight="251664384" behindDoc="0" locked="0" layoutInCell="1" allowOverlap="1" wp14:anchorId="5BCACA39" wp14:editId="4D3C03EE">
            <wp:simplePos x="0" y="0"/>
            <wp:positionH relativeFrom="column">
              <wp:posOffset>899160</wp:posOffset>
            </wp:positionH>
            <wp:positionV relativeFrom="paragraph">
              <wp:posOffset>2540</wp:posOffset>
            </wp:positionV>
            <wp:extent cx="3970020" cy="2529840"/>
            <wp:effectExtent l="0" t="0" r="0" b="381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8A12FB" w14:textId="30BE5465" w:rsid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25BA0327" w14:textId="04F2FCC5" w:rsid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6456C820" w14:textId="704860A5" w:rsid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23B07ECC" w14:textId="3F07C111" w:rsid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3D86AA93" w14:textId="724AA017" w:rsid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33EC98A1" w14:textId="6F2B0108" w:rsid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4ABFB34B" w14:textId="374E30D1" w:rsid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4DB3A355" w14:textId="7F8DD2CF" w:rsid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7EDD54B8" w14:textId="0C080B10" w:rsid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2B9D0DCD" w14:textId="4BB5DF03" w:rsid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51CF5848" w14:textId="1A7AA8A9" w:rsid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6EA52173" w14:textId="5001329C" w:rsid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58FF71FF" w14:textId="5AC52FFB" w:rsid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59CEA30C" w14:textId="6751EEA8" w:rsid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4D3D8111" w14:textId="4B8D4171" w:rsid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051464D8" w14:textId="455AAFA6" w:rsid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43114E31" w14:textId="77777777" w:rsidR="00F65DB7" w:rsidRDefault="00F65DB7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5354166B" w14:textId="77777777" w:rsid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4D718BCD" w14:textId="77777777" w:rsidR="006C5781" w:rsidRPr="006C5781" w:rsidRDefault="006C5781" w:rsidP="006C5781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24FFEA01" w14:textId="3DC044EA" w:rsidR="0005603A" w:rsidRDefault="00AD63B3" w:rsidP="0005603A">
      <w:pPr>
        <w:pStyle w:val="ListParagraph"/>
        <w:numPr>
          <w:ilvl w:val="0"/>
          <w:numId w:val="2"/>
        </w:numPr>
        <w:spacing w:before="240" w:after="0"/>
        <w:rPr>
          <w:rFonts w:ascii="Verdana" w:hAnsi="Verdana" w:cs="Cascadia Mono SemiBold"/>
          <w:sz w:val="18"/>
          <w:szCs w:val="18"/>
          <w:lang w:val="en-US"/>
        </w:rPr>
      </w:pPr>
      <w:r>
        <w:rPr>
          <w:rFonts w:ascii="Verdana" w:hAnsi="Verdana" w:cs="Cascadia Mono SemiBold"/>
          <w:sz w:val="18"/>
          <w:szCs w:val="18"/>
          <w:lang w:val="en-US"/>
        </w:rPr>
        <w:t>Write a java program to implement CardLayout</w:t>
      </w:r>
    </w:p>
    <w:p w14:paraId="14208E5E" w14:textId="77777777" w:rsidR="0005603A" w:rsidRPr="0005603A" w:rsidRDefault="0005603A" w:rsidP="0005603A">
      <w:pPr>
        <w:pStyle w:val="ListParagraph"/>
        <w:spacing w:before="240" w:after="0"/>
        <w:rPr>
          <w:rFonts w:ascii="Verdana" w:hAnsi="Verdana" w:cs="Cascadia Mono SemiBold"/>
          <w:sz w:val="18"/>
          <w:szCs w:val="18"/>
          <w:lang w:val="en-US"/>
        </w:rPr>
      </w:pPr>
    </w:p>
    <w:p w14:paraId="08C0F026" w14:textId="77777777" w:rsidR="0005603A" w:rsidRPr="0005603A" w:rsidRDefault="0005603A" w:rsidP="0005603A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05603A">
        <w:rPr>
          <w:rFonts w:ascii="Cascadia Mono SemiBold" w:hAnsi="Cascadia Mono SemiBold" w:cs="Cascadia Mono SemiBold"/>
          <w:sz w:val="18"/>
          <w:szCs w:val="18"/>
          <w:lang w:val="en-US"/>
        </w:rPr>
        <w:t>import java.awt.*;</w:t>
      </w:r>
    </w:p>
    <w:p w14:paraId="6CC995BA" w14:textId="77777777" w:rsidR="0005603A" w:rsidRPr="0005603A" w:rsidRDefault="0005603A" w:rsidP="0005603A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05603A">
        <w:rPr>
          <w:rFonts w:ascii="Cascadia Mono SemiBold" w:hAnsi="Cascadia Mono SemiBold" w:cs="Cascadia Mono SemiBold"/>
          <w:sz w:val="18"/>
          <w:szCs w:val="18"/>
          <w:lang w:val="en-US"/>
        </w:rPr>
        <w:t>import javax.swing.*;</w:t>
      </w:r>
    </w:p>
    <w:p w14:paraId="0C81FC0E" w14:textId="77777777" w:rsidR="0005603A" w:rsidRPr="0005603A" w:rsidRDefault="0005603A" w:rsidP="0005603A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05603A">
        <w:rPr>
          <w:rFonts w:ascii="Cascadia Mono SemiBold" w:hAnsi="Cascadia Mono SemiBold" w:cs="Cascadia Mono SemiBold"/>
          <w:sz w:val="18"/>
          <w:szCs w:val="18"/>
          <w:lang w:val="en-US"/>
        </w:rPr>
        <w:t>import java.awt.event.*;</w:t>
      </w:r>
    </w:p>
    <w:p w14:paraId="71AF65BF" w14:textId="77777777" w:rsidR="0005603A" w:rsidRPr="0005603A" w:rsidRDefault="0005603A" w:rsidP="0005603A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70DF4738" w14:textId="77777777" w:rsidR="0005603A" w:rsidRPr="0005603A" w:rsidRDefault="0005603A" w:rsidP="0005603A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05603A">
        <w:rPr>
          <w:rFonts w:ascii="Cascadia Mono SemiBold" w:hAnsi="Cascadia Mono SemiBold" w:cs="Cascadia Mono SemiBold"/>
          <w:sz w:val="18"/>
          <w:szCs w:val="18"/>
          <w:lang w:val="en-US"/>
        </w:rPr>
        <w:t>public class Main4 implements ItemListener {</w:t>
      </w:r>
    </w:p>
    <w:p w14:paraId="40BC32D8" w14:textId="77777777" w:rsidR="0005603A" w:rsidRPr="0005603A" w:rsidRDefault="0005603A" w:rsidP="0005603A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05603A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JPanel cards; // a panel that uses CardLayout</w:t>
      </w:r>
    </w:p>
    <w:p w14:paraId="0EF759EB" w14:textId="77777777" w:rsidR="0005603A" w:rsidRPr="0005603A" w:rsidRDefault="0005603A" w:rsidP="0005603A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05603A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final static String BUTTONPANEL = "CARD WITH BUTTON";</w:t>
      </w:r>
    </w:p>
    <w:p w14:paraId="424150DB" w14:textId="77777777" w:rsidR="0005603A" w:rsidRPr="0005603A" w:rsidRDefault="0005603A" w:rsidP="0005603A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05603A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final static String TEXTPANEL = "CARD WITH TEXTFIELD";</w:t>
      </w:r>
    </w:p>
    <w:p w14:paraId="5EC7BC25" w14:textId="77777777" w:rsidR="0005603A" w:rsidRPr="0005603A" w:rsidRDefault="0005603A" w:rsidP="0005603A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2F89C86F" w14:textId="77777777" w:rsidR="0005603A" w:rsidRPr="0005603A" w:rsidRDefault="0005603A" w:rsidP="0005603A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05603A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public void addComponentToPane(Container pane) {</w:t>
      </w:r>
    </w:p>
    <w:p w14:paraId="53DB20DE" w14:textId="77777777" w:rsidR="0005603A" w:rsidRPr="0005603A" w:rsidRDefault="0005603A" w:rsidP="0005603A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05603A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JPanel comboBoxPane = new JPanel(); // use FlowLayout</w:t>
      </w:r>
    </w:p>
    <w:p w14:paraId="1888B69F" w14:textId="77777777" w:rsidR="0005603A" w:rsidRPr="0005603A" w:rsidRDefault="0005603A" w:rsidP="0005603A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05603A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String comboBoxItems[] = { BUTTONPANEL, TEXTPANEL };</w:t>
      </w:r>
    </w:p>
    <w:p w14:paraId="4FD2C0A9" w14:textId="77777777" w:rsidR="0005603A" w:rsidRPr="0005603A" w:rsidRDefault="0005603A" w:rsidP="0005603A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05603A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JComboBox cb = new JComboBox(comboBoxItems);</w:t>
      </w:r>
    </w:p>
    <w:p w14:paraId="6335F77F" w14:textId="77777777" w:rsidR="0005603A" w:rsidRPr="0005603A" w:rsidRDefault="0005603A" w:rsidP="0005603A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05603A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cb.setEditable(false);</w:t>
      </w:r>
    </w:p>
    <w:p w14:paraId="2864B6C1" w14:textId="77777777" w:rsidR="0005603A" w:rsidRPr="0005603A" w:rsidRDefault="0005603A" w:rsidP="0005603A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05603A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cb.addItemListener(this);</w:t>
      </w:r>
    </w:p>
    <w:p w14:paraId="3AC3C801" w14:textId="77777777" w:rsidR="0005603A" w:rsidRPr="0005603A" w:rsidRDefault="0005603A" w:rsidP="0005603A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05603A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comboBoxPane.add(cb);</w:t>
      </w:r>
    </w:p>
    <w:p w14:paraId="03DCA98E" w14:textId="77777777" w:rsidR="0005603A" w:rsidRPr="0005603A" w:rsidRDefault="0005603A" w:rsidP="0005603A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4361623C" w14:textId="77777777" w:rsidR="0005603A" w:rsidRPr="0005603A" w:rsidRDefault="0005603A" w:rsidP="0005603A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05603A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JPanel card1 = new JPanel();</w:t>
      </w:r>
    </w:p>
    <w:p w14:paraId="0A0273BD" w14:textId="77777777" w:rsidR="0005603A" w:rsidRPr="0005603A" w:rsidRDefault="0005603A" w:rsidP="0005603A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05603A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card1.add(new JButton("BUTTON 1"));</w:t>
      </w:r>
    </w:p>
    <w:p w14:paraId="1B1EC845" w14:textId="77777777" w:rsidR="0005603A" w:rsidRPr="0005603A" w:rsidRDefault="0005603A" w:rsidP="0005603A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05603A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card1.add(new JButton("BUTTON 2"));</w:t>
      </w:r>
    </w:p>
    <w:p w14:paraId="06F5B1CC" w14:textId="77777777" w:rsidR="0005603A" w:rsidRPr="0005603A" w:rsidRDefault="0005603A" w:rsidP="0005603A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05603A">
        <w:rPr>
          <w:rFonts w:ascii="Cascadia Mono SemiBold" w:hAnsi="Cascadia Mono SemiBold" w:cs="Cascadia Mono SemiBold"/>
          <w:sz w:val="18"/>
          <w:szCs w:val="18"/>
          <w:lang w:val="en-US"/>
        </w:rPr>
        <w:lastRenderedPageBreak/>
        <w:t xml:space="preserve">        card1.add(new JButton("BUTTON 3"));</w:t>
      </w:r>
    </w:p>
    <w:p w14:paraId="1AB29177" w14:textId="77777777" w:rsidR="0005603A" w:rsidRPr="0005603A" w:rsidRDefault="0005603A" w:rsidP="0005603A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4F83381A" w14:textId="77777777" w:rsidR="0005603A" w:rsidRPr="0005603A" w:rsidRDefault="0005603A" w:rsidP="0005603A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05603A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JPanel card2 = new JPanel();</w:t>
      </w:r>
    </w:p>
    <w:p w14:paraId="780C2E49" w14:textId="77777777" w:rsidR="0005603A" w:rsidRPr="0005603A" w:rsidRDefault="0005603A" w:rsidP="0005603A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05603A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card2.add(new JTextField("EBTER HERE ", 20));</w:t>
      </w:r>
    </w:p>
    <w:p w14:paraId="0658957E" w14:textId="77777777" w:rsidR="0005603A" w:rsidRPr="0005603A" w:rsidRDefault="0005603A" w:rsidP="0005603A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0F6BB6B4" w14:textId="77777777" w:rsidR="0005603A" w:rsidRPr="0005603A" w:rsidRDefault="0005603A" w:rsidP="0005603A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05603A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cards = new JPanel(new CardLayout());</w:t>
      </w:r>
    </w:p>
    <w:p w14:paraId="324CC626" w14:textId="77777777" w:rsidR="0005603A" w:rsidRPr="0005603A" w:rsidRDefault="0005603A" w:rsidP="0005603A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05603A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cards.add(card1, BUTTONPANEL);</w:t>
      </w:r>
    </w:p>
    <w:p w14:paraId="465A6078" w14:textId="77777777" w:rsidR="0005603A" w:rsidRPr="0005603A" w:rsidRDefault="0005603A" w:rsidP="0005603A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05603A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cards.add(card2, TEXTPANEL);</w:t>
      </w:r>
    </w:p>
    <w:p w14:paraId="1433AC12" w14:textId="77777777" w:rsidR="0005603A" w:rsidRPr="0005603A" w:rsidRDefault="0005603A" w:rsidP="0005603A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1D5CE52A" w14:textId="77777777" w:rsidR="0005603A" w:rsidRPr="0005603A" w:rsidRDefault="0005603A" w:rsidP="0005603A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05603A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pane.add(comboBoxPane, BorderLayout.PAGE_START);</w:t>
      </w:r>
    </w:p>
    <w:p w14:paraId="0FD03FB2" w14:textId="77777777" w:rsidR="0005603A" w:rsidRPr="0005603A" w:rsidRDefault="0005603A" w:rsidP="0005603A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05603A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pane.add(cards, BorderLayout.CENTER);</w:t>
      </w:r>
    </w:p>
    <w:p w14:paraId="4328556C" w14:textId="77777777" w:rsidR="0005603A" w:rsidRPr="0005603A" w:rsidRDefault="0005603A" w:rsidP="0005603A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05603A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}</w:t>
      </w:r>
    </w:p>
    <w:p w14:paraId="7D61EE31" w14:textId="77777777" w:rsidR="0005603A" w:rsidRPr="0005603A" w:rsidRDefault="0005603A" w:rsidP="0005603A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30FBC576" w14:textId="77777777" w:rsidR="0005603A" w:rsidRPr="0005603A" w:rsidRDefault="0005603A" w:rsidP="0005603A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05603A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public void itemStateChanged(ItemEvent evt) {</w:t>
      </w:r>
    </w:p>
    <w:p w14:paraId="45D31CDA" w14:textId="77777777" w:rsidR="0005603A" w:rsidRPr="0005603A" w:rsidRDefault="0005603A" w:rsidP="0005603A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05603A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CardLayout cl = (CardLayout) (cards.getLayout());</w:t>
      </w:r>
    </w:p>
    <w:p w14:paraId="4F06C0FE" w14:textId="77777777" w:rsidR="0005603A" w:rsidRPr="0005603A" w:rsidRDefault="0005603A" w:rsidP="0005603A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05603A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cl.show(cards, (String) evt.getItem());</w:t>
      </w:r>
    </w:p>
    <w:p w14:paraId="5126BC65" w14:textId="77777777" w:rsidR="0005603A" w:rsidRPr="0005603A" w:rsidRDefault="0005603A" w:rsidP="0005603A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05603A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}</w:t>
      </w:r>
    </w:p>
    <w:p w14:paraId="56164CA7" w14:textId="77777777" w:rsidR="0005603A" w:rsidRPr="0005603A" w:rsidRDefault="0005603A" w:rsidP="0005603A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308773F7" w14:textId="77777777" w:rsidR="0005603A" w:rsidRPr="0005603A" w:rsidRDefault="0005603A" w:rsidP="0005603A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05603A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private static void GUI() {</w:t>
      </w:r>
    </w:p>
    <w:p w14:paraId="5778A7A4" w14:textId="77777777" w:rsidR="0005603A" w:rsidRPr="0005603A" w:rsidRDefault="0005603A" w:rsidP="0005603A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05603A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JFrame frame = new JFrame("CardLayout");</w:t>
      </w:r>
    </w:p>
    <w:p w14:paraId="4AC42169" w14:textId="77777777" w:rsidR="0005603A" w:rsidRPr="0005603A" w:rsidRDefault="0005603A" w:rsidP="0005603A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05603A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frame.setDefaultCloseOperation(JFrame.EXIT_ON_CLOSE);</w:t>
      </w:r>
    </w:p>
    <w:p w14:paraId="61428306" w14:textId="77777777" w:rsidR="0005603A" w:rsidRPr="0005603A" w:rsidRDefault="0005603A" w:rsidP="0005603A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4FA95AC4" w14:textId="77777777" w:rsidR="0005603A" w:rsidRPr="0005603A" w:rsidRDefault="0005603A" w:rsidP="0005603A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05603A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Main4 demo = new Main4();</w:t>
      </w:r>
    </w:p>
    <w:p w14:paraId="2F0BE606" w14:textId="77777777" w:rsidR="0005603A" w:rsidRPr="0005603A" w:rsidRDefault="0005603A" w:rsidP="0005603A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05603A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demo.addComponentToPane(frame.getContentPane());</w:t>
      </w:r>
    </w:p>
    <w:p w14:paraId="76843F54" w14:textId="77777777" w:rsidR="0005603A" w:rsidRPr="0005603A" w:rsidRDefault="0005603A" w:rsidP="0005603A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4A7E80D6" w14:textId="77777777" w:rsidR="0005603A" w:rsidRPr="0005603A" w:rsidRDefault="0005603A" w:rsidP="0005603A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05603A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frame.pack();</w:t>
      </w:r>
    </w:p>
    <w:p w14:paraId="72216D60" w14:textId="77777777" w:rsidR="0005603A" w:rsidRPr="0005603A" w:rsidRDefault="0005603A" w:rsidP="0005603A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05603A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frame.setVisible(true);</w:t>
      </w:r>
    </w:p>
    <w:p w14:paraId="076E01B3" w14:textId="77777777" w:rsidR="0005603A" w:rsidRPr="0005603A" w:rsidRDefault="0005603A" w:rsidP="0005603A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05603A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}</w:t>
      </w:r>
    </w:p>
    <w:p w14:paraId="2243F364" w14:textId="77777777" w:rsidR="0005603A" w:rsidRPr="0005603A" w:rsidRDefault="0005603A" w:rsidP="0005603A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23DD021F" w14:textId="77777777" w:rsidR="0005603A" w:rsidRPr="0005603A" w:rsidRDefault="0005603A" w:rsidP="0005603A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05603A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public static void main(String[] args) {</w:t>
      </w:r>
    </w:p>
    <w:p w14:paraId="70A71AFA" w14:textId="77777777" w:rsidR="0005603A" w:rsidRPr="0005603A" w:rsidRDefault="0005603A" w:rsidP="0005603A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05603A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GUI();</w:t>
      </w:r>
    </w:p>
    <w:p w14:paraId="55C2E01B" w14:textId="77777777" w:rsidR="0005603A" w:rsidRPr="0005603A" w:rsidRDefault="0005603A" w:rsidP="0005603A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05603A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}</w:t>
      </w:r>
    </w:p>
    <w:p w14:paraId="5E273055" w14:textId="400258F5" w:rsidR="006C5781" w:rsidRDefault="0005603A" w:rsidP="0005603A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05603A">
        <w:rPr>
          <w:rFonts w:ascii="Cascadia Mono SemiBold" w:hAnsi="Cascadia Mono SemiBold" w:cs="Cascadia Mono SemiBold"/>
          <w:sz w:val="18"/>
          <w:szCs w:val="18"/>
          <w:lang w:val="en-US"/>
        </w:rPr>
        <w:t>}</w:t>
      </w:r>
    </w:p>
    <w:p w14:paraId="4CD2E08F" w14:textId="1BA9F521" w:rsidR="0005603A" w:rsidRDefault="0005603A" w:rsidP="0005603A">
      <w:pPr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622DAB8F" w14:textId="6C0B6CBB" w:rsidR="0005603A" w:rsidRDefault="00F65DB7" w:rsidP="0005603A">
      <w:pPr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F65DB7">
        <w:rPr>
          <w:rFonts w:ascii="Cascadia Mono SemiBold" w:hAnsi="Cascadia Mono SemiBold" w:cs="Cascadia Mono SemiBold"/>
          <w:noProof/>
          <w:sz w:val="18"/>
          <w:szCs w:val="18"/>
          <w:lang w:val="en-US"/>
        </w:rPr>
        <w:drawing>
          <wp:anchor distT="0" distB="0" distL="114300" distR="114300" simplePos="0" relativeHeight="251666432" behindDoc="0" locked="0" layoutInCell="1" allowOverlap="1" wp14:anchorId="425D0F68" wp14:editId="5F4285E7">
            <wp:simplePos x="0" y="0"/>
            <wp:positionH relativeFrom="column">
              <wp:posOffset>891540</wp:posOffset>
            </wp:positionH>
            <wp:positionV relativeFrom="paragraph">
              <wp:posOffset>148590</wp:posOffset>
            </wp:positionV>
            <wp:extent cx="3467100" cy="1272540"/>
            <wp:effectExtent l="0" t="0" r="0" b="381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603A">
        <w:rPr>
          <w:rFonts w:ascii="Cascadia Mono SemiBold" w:hAnsi="Cascadia Mono SemiBold" w:cs="Cascadia Mono SemiBold"/>
          <w:sz w:val="18"/>
          <w:szCs w:val="18"/>
          <w:lang w:val="en-US"/>
        </w:rPr>
        <w:tab/>
      </w:r>
    </w:p>
    <w:p w14:paraId="311BD619" w14:textId="50EE9252" w:rsidR="00F65DB7" w:rsidRDefault="00F65DB7" w:rsidP="0005603A">
      <w:pPr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3EFC5EB0" w14:textId="64A20C88" w:rsidR="00F65DB7" w:rsidRDefault="00F65DB7" w:rsidP="0005603A">
      <w:pPr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37C7B97D" w14:textId="6FC38BAD" w:rsidR="00F65DB7" w:rsidRDefault="00F65DB7" w:rsidP="0005603A">
      <w:pPr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6AE7D85F" w14:textId="5664EA63" w:rsidR="00F65DB7" w:rsidRDefault="00F65DB7" w:rsidP="0005603A">
      <w:pPr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3CA199D6" w14:textId="6B703E43" w:rsidR="00F65DB7" w:rsidRDefault="00F65DB7" w:rsidP="0005603A">
      <w:pPr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F65DB7">
        <w:rPr>
          <w:rFonts w:ascii="Cascadia Mono SemiBold" w:hAnsi="Cascadia Mono SemiBold" w:cs="Cascadia Mono SemiBold"/>
          <w:noProof/>
          <w:sz w:val="18"/>
          <w:szCs w:val="18"/>
          <w:lang w:val="en-US"/>
        </w:rPr>
        <w:drawing>
          <wp:anchor distT="0" distB="0" distL="114300" distR="114300" simplePos="0" relativeHeight="251665408" behindDoc="0" locked="0" layoutInCell="1" allowOverlap="1" wp14:anchorId="6432B089" wp14:editId="77D1298B">
            <wp:simplePos x="0" y="0"/>
            <wp:positionH relativeFrom="column">
              <wp:posOffset>891540</wp:posOffset>
            </wp:positionH>
            <wp:positionV relativeFrom="paragraph">
              <wp:posOffset>117475</wp:posOffset>
            </wp:positionV>
            <wp:extent cx="3535680" cy="1341120"/>
            <wp:effectExtent l="0" t="0" r="762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7406DE0" w14:textId="1617E41C" w:rsidR="00F65DB7" w:rsidRDefault="00F65DB7" w:rsidP="0005603A">
      <w:pPr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2D96BCF2" w14:textId="0ADB614A" w:rsidR="00F65DB7" w:rsidRDefault="00F65DB7" w:rsidP="0005603A">
      <w:pPr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1D301167" w14:textId="581854C3" w:rsidR="00F65DB7" w:rsidRDefault="00F65DB7" w:rsidP="0005603A">
      <w:pPr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3878AD75" w14:textId="08A33B92" w:rsidR="00F65DB7" w:rsidRDefault="00F65DB7" w:rsidP="0005603A">
      <w:pPr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79311040" w14:textId="6A495AA3" w:rsidR="00F65DB7" w:rsidRDefault="00F65DB7" w:rsidP="0005603A">
      <w:pPr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1B2714EE" w14:textId="77777777" w:rsidR="00F65DB7" w:rsidRPr="0005603A" w:rsidRDefault="00F65DB7" w:rsidP="0005603A">
      <w:pPr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62FABFC1" w14:textId="65D64872" w:rsidR="00F65DB7" w:rsidRDefault="00AD63B3" w:rsidP="00F65DB7">
      <w:pPr>
        <w:pStyle w:val="ListParagraph"/>
        <w:numPr>
          <w:ilvl w:val="0"/>
          <w:numId w:val="2"/>
        </w:numPr>
        <w:spacing w:before="240" w:after="0"/>
        <w:rPr>
          <w:rFonts w:ascii="Verdana" w:hAnsi="Verdana" w:cs="Cascadia Mono SemiBold"/>
          <w:sz w:val="18"/>
          <w:szCs w:val="18"/>
          <w:lang w:val="en-US"/>
        </w:rPr>
      </w:pPr>
      <w:r w:rsidRPr="00F65DB7">
        <w:rPr>
          <w:rFonts w:ascii="Verdana" w:hAnsi="Verdana" w:cs="Cascadia Mono SemiBold"/>
          <w:sz w:val="18"/>
          <w:szCs w:val="18"/>
          <w:lang w:val="en-US"/>
        </w:rPr>
        <w:lastRenderedPageBreak/>
        <w:t>Write a java program to implement GridBagLayout</w:t>
      </w:r>
    </w:p>
    <w:p w14:paraId="68A61E85" w14:textId="77777777" w:rsidR="00F65DB7" w:rsidRPr="00F65DB7" w:rsidRDefault="00F65DB7" w:rsidP="00F65DB7">
      <w:pPr>
        <w:pStyle w:val="ListParagraph"/>
        <w:spacing w:before="240" w:after="0"/>
        <w:rPr>
          <w:rFonts w:ascii="Verdana" w:hAnsi="Verdana" w:cs="Cascadia Mono SemiBold"/>
          <w:sz w:val="18"/>
          <w:szCs w:val="18"/>
          <w:lang w:val="en-US"/>
        </w:rPr>
      </w:pPr>
    </w:p>
    <w:p w14:paraId="489B3E02" w14:textId="77777777" w:rsidR="00F65DB7" w:rsidRP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F65DB7">
        <w:rPr>
          <w:rFonts w:ascii="Cascadia Mono SemiBold" w:hAnsi="Cascadia Mono SemiBold" w:cs="Cascadia Mono SemiBold"/>
          <w:sz w:val="18"/>
          <w:szCs w:val="18"/>
          <w:lang w:val="en-US"/>
        </w:rPr>
        <w:t>import java.awt.*;</w:t>
      </w:r>
    </w:p>
    <w:p w14:paraId="06A6A5FA" w14:textId="77777777" w:rsidR="00F65DB7" w:rsidRP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F65DB7">
        <w:rPr>
          <w:rFonts w:ascii="Cascadia Mono SemiBold" w:hAnsi="Cascadia Mono SemiBold" w:cs="Cascadia Mono SemiBold"/>
          <w:sz w:val="18"/>
          <w:szCs w:val="18"/>
          <w:lang w:val="en-US"/>
        </w:rPr>
        <w:t>import javax.swing.*;</w:t>
      </w:r>
    </w:p>
    <w:p w14:paraId="423A13BA" w14:textId="77777777" w:rsidR="00F65DB7" w:rsidRP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4913B158" w14:textId="77777777" w:rsidR="00F65DB7" w:rsidRP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F65DB7">
        <w:rPr>
          <w:rFonts w:ascii="Cascadia Mono SemiBold" w:hAnsi="Cascadia Mono SemiBold" w:cs="Cascadia Mono SemiBold"/>
          <w:sz w:val="18"/>
          <w:szCs w:val="18"/>
          <w:lang w:val="en-US"/>
        </w:rPr>
        <w:t>public class Main5 {</w:t>
      </w:r>
    </w:p>
    <w:p w14:paraId="13875097" w14:textId="77777777" w:rsidR="00F65DB7" w:rsidRP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492B7F9B" w14:textId="77777777" w:rsidR="00F65DB7" w:rsidRP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F65DB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public static void addComponentsToPane(Container pane) {</w:t>
      </w:r>
    </w:p>
    <w:p w14:paraId="24CB337A" w14:textId="77777777" w:rsidR="00F65DB7" w:rsidRP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F65DB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JButton button;</w:t>
      </w:r>
    </w:p>
    <w:p w14:paraId="2282A4D1" w14:textId="77777777" w:rsidR="00F65DB7" w:rsidRP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F65DB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pane.setLayout(new GridBagLayout());</w:t>
      </w:r>
    </w:p>
    <w:p w14:paraId="08F9A312" w14:textId="77777777" w:rsidR="00F65DB7" w:rsidRP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F65DB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GridBagConstraints c = new GridBagConstraints();</w:t>
      </w:r>
    </w:p>
    <w:p w14:paraId="6BF1A568" w14:textId="77777777" w:rsidR="00F65DB7" w:rsidRP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306365A4" w14:textId="77777777" w:rsidR="00F65DB7" w:rsidRP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F65DB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button = new JButton("BUTTON 1");</w:t>
      </w:r>
    </w:p>
    <w:p w14:paraId="703F1CEA" w14:textId="77777777" w:rsidR="00F65DB7" w:rsidRP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40454321" w14:textId="77777777" w:rsidR="00F65DB7" w:rsidRP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F65DB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c.fill = GridBagConstraints.HORIZONTAL;</w:t>
      </w:r>
    </w:p>
    <w:p w14:paraId="3C2D2839" w14:textId="77777777" w:rsidR="00F65DB7" w:rsidRP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F65DB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c.gridx = 0;</w:t>
      </w:r>
    </w:p>
    <w:p w14:paraId="2B6CE761" w14:textId="77777777" w:rsidR="00F65DB7" w:rsidRP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F65DB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c.gridy = 0;</w:t>
      </w:r>
    </w:p>
    <w:p w14:paraId="0BF53175" w14:textId="77777777" w:rsidR="00F65DB7" w:rsidRP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F65DB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pane.add(button, c);</w:t>
      </w:r>
    </w:p>
    <w:p w14:paraId="58771857" w14:textId="77777777" w:rsidR="00F65DB7" w:rsidRP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6BED9C57" w14:textId="77777777" w:rsidR="00F65DB7" w:rsidRP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F65DB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button = new JButton("BUTTON 2");</w:t>
      </w:r>
    </w:p>
    <w:p w14:paraId="1593B489" w14:textId="77777777" w:rsidR="00F65DB7" w:rsidRP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F65DB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c.fill = GridBagConstraints.HORIZONTAL;</w:t>
      </w:r>
    </w:p>
    <w:p w14:paraId="5E81BA38" w14:textId="77777777" w:rsidR="00F65DB7" w:rsidRP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F65DB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c.weightx = 0.5;</w:t>
      </w:r>
    </w:p>
    <w:p w14:paraId="31D1D701" w14:textId="77777777" w:rsidR="00F65DB7" w:rsidRP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F65DB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c.gridx = 1;</w:t>
      </w:r>
    </w:p>
    <w:p w14:paraId="5A3200FA" w14:textId="77777777" w:rsidR="00F65DB7" w:rsidRP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F65DB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c.gridy = 0;</w:t>
      </w:r>
    </w:p>
    <w:p w14:paraId="4B5C58D3" w14:textId="77777777" w:rsidR="00F65DB7" w:rsidRP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F65DB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pane.add(button, c);</w:t>
      </w:r>
    </w:p>
    <w:p w14:paraId="30C886F9" w14:textId="77777777" w:rsidR="00F65DB7" w:rsidRP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17EEBCA6" w14:textId="77777777" w:rsidR="00F65DB7" w:rsidRP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F65DB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button = new JButton("BUTTON 3");</w:t>
      </w:r>
    </w:p>
    <w:p w14:paraId="3CC7FD01" w14:textId="77777777" w:rsidR="00F65DB7" w:rsidRP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F65DB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c.fill = GridBagConstraints.HORIZONTAL;</w:t>
      </w:r>
    </w:p>
    <w:p w14:paraId="5F41DAE4" w14:textId="77777777" w:rsidR="00F65DB7" w:rsidRP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F65DB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c.weightx = 0.5;</w:t>
      </w:r>
    </w:p>
    <w:p w14:paraId="7C773A43" w14:textId="77777777" w:rsidR="00F65DB7" w:rsidRP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F65DB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c.gridx = 2;</w:t>
      </w:r>
    </w:p>
    <w:p w14:paraId="05030997" w14:textId="77777777" w:rsidR="00F65DB7" w:rsidRP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F65DB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c.gridy = 0;</w:t>
      </w:r>
    </w:p>
    <w:p w14:paraId="60939309" w14:textId="77777777" w:rsidR="00F65DB7" w:rsidRP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F65DB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pane.add(button, c);</w:t>
      </w:r>
    </w:p>
    <w:p w14:paraId="187CAE6B" w14:textId="77777777" w:rsidR="00F65DB7" w:rsidRP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023BF2CD" w14:textId="77777777" w:rsidR="00F65DB7" w:rsidRP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F65DB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button = new JButton("BUTTON 4");</w:t>
      </w:r>
    </w:p>
    <w:p w14:paraId="50DE513A" w14:textId="77777777" w:rsidR="00F65DB7" w:rsidRP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F65DB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c.fill = GridBagConstraints.HORIZONTAL;</w:t>
      </w:r>
    </w:p>
    <w:p w14:paraId="7BDF0519" w14:textId="77777777" w:rsidR="00F65DB7" w:rsidRP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F65DB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c.ipady = 40;</w:t>
      </w:r>
    </w:p>
    <w:p w14:paraId="35D3778F" w14:textId="77777777" w:rsidR="00F65DB7" w:rsidRP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F65DB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c.weightx = 0.0;</w:t>
      </w:r>
    </w:p>
    <w:p w14:paraId="0C9E7CF3" w14:textId="77777777" w:rsidR="00F65DB7" w:rsidRP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F65DB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c.gridwidth = 3;</w:t>
      </w:r>
    </w:p>
    <w:p w14:paraId="372C1B25" w14:textId="77777777" w:rsidR="00F65DB7" w:rsidRP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F65DB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c.gridx = 0;</w:t>
      </w:r>
    </w:p>
    <w:p w14:paraId="321A1C01" w14:textId="77777777" w:rsidR="00F65DB7" w:rsidRP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F65DB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c.gridy = 1;</w:t>
      </w:r>
    </w:p>
    <w:p w14:paraId="2EB129BB" w14:textId="77777777" w:rsidR="00F65DB7" w:rsidRP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F65DB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pane.add(button, c);</w:t>
      </w:r>
    </w:p>
    <w:p w14:paraId="5D9ABCD4" w14:textId="77777777" w:rsidR="00F65DB7" w:rsidRP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144AFF50" w14:textId="77777777" w:rsidR="00F65DB7" w:rsidRP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F65DB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button = new JButton("BUTTON 5");</w:t>
      </w:r>
    </w:p>
    <w:p w14:paraId="1C3161ED" w14:textId="77777777" w:rsidR="00F65DB7" w:rsidRP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F65DB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c.fill = GridBagConstraints.HORIZONTAL;</w:t>
      </w:r>
    </w:p>
    <w:p w14:paraId="2D868DFA" w14:textId="77777777" w:rsidR="00F65DB7" w:rsidRP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F65DB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c.ipady = 0;</w:t>
      </w:r>
    </w:p>
    <w:p w14:paraId="1E01713C" w14:textId="77777777" w:rsidR="00F65DB7" w:rsidRP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F65DB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c.weighty = 1.0;</w:t>
      </w:r>
    </w:p>
    <w:p w14:paraId="3861D43A" w14:textId="77777777" w:rsidR="00F65DB7" w:rsidRP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F65DB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c.anchor = GridBagConstraints.PAGE_END;</w:t>
      </w:r>
    </w:p>
    <w:p w14:paraId="1C178F36" w14:textId="77777777" w:rsidR="00F65DB7" w:rsidRP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F65DB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c.insets = new Insets(10, 0, 0, 0);</w:t>
      </w:r>
    </w:p>
    <w:p w14:paraId="4EDDD1CC" w14:textId="77777777" w:rsidR="00F65DB7" w:rsidRP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F65DB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c.gridx = 1;</w:t>
      </w:r>
    </w:p>
    <w:p w14:paraId="2EC66E61" w14:textId="77777777" w:rsidR="00F65DB7" w:rsidRP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F65DB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c.gridwidth = 2;</w:t>
      </w:r>
    </w:p>
    <w:p w14:paraId="0D854EF7" w14:textId="77777777" w:rsidR="00F65DB7" w:rsidRP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F65DB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c.gridy = 2;</w:t>
      </w:r>
    </w:p>
    <w:p w14:paraId="4E331765" w14:textId="77777777" w:rsidR="00F65DB7" w:rsidRP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F65DB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pane.add(button, c);</w:t>
      </w:r>
    </w:p>
    <w:p w14:paraId="19156A57" w14:textId="77777777" w:rsidR="00F65DB7" w:rsidRP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F65DB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}</w:t>
      </w:r>
    </w:p>
    <w:p w14:paraId="659D4D9E" w14:textId="77777777" w:rsidR="00F65DB7" w:rsidRP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5EB78136" w14:textId="77777777" w:rsidR="00F65DB7" w:rsidRP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F65DB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static void GUI() {</w:t>
      </w:r>
    </w:p>
    <w:p w14:paraId="40E4D427" w14:textId="77777777" w:rsidR="00F65DB7" w:rsidRP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F65DB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JFrame frame = new JFrame("GridBagLayout");</w:t>
      </w:r>
    </w:p>
    <w:p w14:paraId="25ABA659" w14:textId="77777777" w:rsidR="00F65DB7" w:rsidRP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F65DB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frame.setDefaultCloseOperation(JFrame.EXIT_ON_CLOSE);</w:t>
      </w:r>
    </w:p>
    <w:p w14:paraId="4519776D" w14:textId="77777777" w:rsidR="00F65DB7" w:rsidRP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F65DB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addComponentsToPane(frame.getContentPane());</w:t>
      </w:r>
    </w:p>
    <w:p w14:paraId="7D077B4B" w14:textId="77777777" w:rsidR="00F65DB7" w:rsidRP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F65DB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frame.pack();</w:t>
      </w:r>
    </w:p>
    <w:p w14:paraId="2311DF43" w14:textId="77777777" w:rsidR="00F65DB7" w:rsidRP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F65DB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frame.setVisible(true);</w:t>
      </w:r>
    </w:p>
    <w:p w14:paraId="7FAEE048" w14:textId="77777777" w:rsidR="00F65DB7" w:rsidRP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F65DB7">
        <w:rPr>
          <w:rFonts w:ascii="Cascadia Mono SemiBold" w:hAnsi="Cascadia Mono SemiBold" w:cs="Cascadia Mono SemiBold"/>
          <w:sz w:val="18"/>
          <w:szCs w:val="18"/>
          <w:lang w:val="en-US"/>
        </w:rPr>
        <w:lastRenderedPageBreak/>
        <w:t xml:space="preserve">    }</w:t>
      </w:r>
    </w:p>
    <w:p w14:paraId="72DF2D47" w14:textId="77777777" w:rsidR="00F65DB7" w:rsidRP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76D8F832" w14:textId="77777777" w:rsidR="00F65DB7" w:rsidRP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F65DB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public static void main(String[] args) {</w:t>
      </w:r>
    </w:p>
    <w:p w14:paraId="7CB69CA8" w14:textId="77777777" w:rsidR="00F65DB7" w:rsidRP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F65DB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GUI();</w:t>
      </w:r>
    </w:p>
    <w:p w14:paraId="04A4DB09" w14:textId="77777777" w:rsidR="00F65DB7" w:rsidRP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F65DB7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}</w:t>
      </w:r>
    </w:p>
    <w:p w14:paraId="05ADA95C" w14:textId="47EDBDBE" w:rsidR="00AD63B3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F65DB7">
        <w:rPr>
          <w:rFonts w:ascii="Cascadia Mono SemiBold" w:hAnsi="Cascadia Mono SemiBold" w:cs="Cascadia Mono SemiBold"/>
          <w:sz w:val="18"/>
          <w:szCs w:val="18"/>
          <w:lang w:val="en-US"/>
        </w:rPr>
        <w:t>}</w:t>
      </w:r>
    </w:p>
    <w:p w14:paraId="0694EB4F" w14:textId="22D165BC" w:rsid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06DA0C90" w14:textId="5638AAEC" w:rsid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F65DB7">
        <w:rPr>
          <w:rFonts w:ascii="Cascadia Mono SemiBold" w:hAnsi="Cascadia Mono SemiBold" w:cs="Cascadia Mono SemiBold"/>
          <w:noProof/>
          <w:sz w:val="18"/>
          <w:szCs w:val="18"/>
          <w:lang w:val="en-US"/>
        </w:rPr>
        <w:drawing>
          <wp:anchor distT="0" distB="0" distL="114300" distR="114300" simplePos="0" relativeHeight="251667456" behindDoc="0" locked="0" layoutInCell="1" allowOverlap="1" wp14:anchorId="3A820EF0" wp14:editId="02D8C22E">
            <wp:simplePos x="0" y="0"/>
            <wp:positionH relativeFrom="column">
              <wp:posOffset>1127760</wp:posOffset>
            </wp:positionH>
            <wp:positionV relativeFrom="paragraph">
              <wp:posOffset>35560</wp:posOffset>
            </wp:positionV>
            <wp:extent cx="3352800" cy="164592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D2F4D5" w14:textId="7E077F9E" w:rsid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00B7D480" w14:textId="275FEEF8" w:rsid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265F69FA" w14:textId="7FFC4B68" w:rsid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0CE5CA1F" w14:textId="6687CC1E" w:rsid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02AE9855" w14:textId="7F16AAE6" w:rsid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23A73856" w14:textId="612912AF" w:rsid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7FBE9C70" w14:textId="4E845EDC" w:rsid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47380699" w14:textId="4B61EBE8" w:rsid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06A3F256" w14:textId="5A94728E" w:rsid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0BFB9CF6" w14:textId="4EC14802" w:rsid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67F448DE" w14:textId="219C6C2E" w:rsid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08EEDA09" w14:textId="4E2F3D05" w:rsid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0544DA09" w14:textId="53149346" w:rsidR="00F65DB7" w:rsidRDefault="00F65DB7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5762CAC8" w14:textId="040A3925" w:rsidR="00EA5843" w:rsidRDefault="00EA5843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173EF5CB" w14:textId="65682CCF" w:rsidR="00EA5843" w:rsidRDefault="00EA5843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688BE6A6" w14:textId="5A1C6C42" w:rsidR="00EA5843" w:rsidRDefault="00EA5843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0F7206C8" w14:textId="247AE23A" w:rsidR="00EA5843" w:rsidRDefault="00EA5843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19458E0F" w14:textId="1C6797C3" w:rsidR="00EA5843" w:rsidRDefault="00EA5843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4D35E42A" w14:textId="277EEE4F" w:rsidR="00EA5843" w:rsidRDefault="00EA5843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4B891860" w14:textId="6579063F" w:rsidR="00EA5843" w:rsidRDefault="00EA5843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6EF183E3" w14:textId="425D95F9" w:rsidR="00EA5843" w:rsidRDefault="00EA5843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1B4F4AB3" w14:textId="4BF17551" w:rsidR="00EA5843" w:rsidRDefault="00EA5843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092E786D" w14:textId="56CE9276" w:rsidR="00EA5843" w:rsidRDefault="00EA5843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4DD5A0CB" w14:textId="1786631E" w:rsidR="00EA5843" w:rsidRDefault="00EA5843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1995216F" w14:textId="09306742" w:rsidR="00EA5843" w:rsidRDefault="00EA5843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20F610D7" w14:textId="1AF0D4FC" w:rsidR="00EA5843" w:rsidRDefault="00EA5843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242788F6" w14:textId="1BBE0ECD" w:rsidR="00EA5843" w:rsidRDefault="00EA5843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654A823F" w14:textId="7673986E" w:rsidR="00EA5843" w:rsidRDefault="00EA5843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4BABA33B" w14:textId="12A1DE3C" w:rsidR="00EA5843" w:rsidRDefault="00EA5843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66D7686E" w14:textId="70CE2C7C" w:rsidR="00EA5843" w:rsidRDefault="00EA5843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308D79CC" w14:textId="3E865E8D" w:rsidR="00EA5843" w:rsidRDefault="00EA5843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43E62016" w14:textId="6E69D62A" w:rsidR="00EA5843" w:rsidRDefault="00EA5843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6D49F1DB" w14:textId="48D04E47" w:rsidR="00EA5843" w:rsidRDefault="00EA5843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7A57CD09" w14:textId="1561CAE8" w:rsidR="00EA5843" w:rsidRDefault="00EA5843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63B1EAD7" w14:textId="3B8B1BAA" w:rsidR="00EA5843" w:rsidRDefault="00EA5843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62B10F43" w14:textId="3DA37A9F" w:rsidR="00EA5843" w:rsidRDefault="00EA5843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43A3F436" w14:textId="03DC9C47" w:rsidR="00EA5843" w:rsidRDefault="00EA5843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41640F68" w14:textId="36AFEACA" w:rsidR="00EA5843" w:rsidRDefault="00EA5843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15CF1157" w14:textId="43D8F4CC" w:rsidR="00EA5843" w:rsidRDefault="00EA5843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753406CE" w14:textId="67F5FEBA" w:rsidR="00EA5843" w:rsidRDefault="00EA5843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633A0301" w14:textId="43922A9C" w:rsidR="00EA5843" w:rsidRDefault="00EA5843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59797611" w14:textId="23B34A63" w:rsidR="00EA5843" w:rsidRDefault="00EA5843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30397422" w14:textId="272910B9" w:rsidR="00EA5843" w:rsidRDefault="00EA5843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6D7350E9" w14:textId="7BF3F453" w:rsidR="00EA5843" w:rsidRDefault="00EA5843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58F113C1" w14:textId="338FB9D7" w:rsidR="00EA5843" w:rsidRDefault="00EA5843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2BD94812" w14:textId="49AEA1A5" w:rsidR="00EA5843" w:rsidRDefault="00EA5843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4B7C1F3E" w14:textId="73C7615E" w:rsidR="00EA5843" w:rsidRDefault="00EA5843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42EF36CE" w14:textId="6E1646CA" w:rsidR="00EA5843" w:rsidRDefault="00EA5843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67A697EF" w14:textId="7D1FA308" w:rsidR="00EA5843" w:rsidRDefault="00EA5843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41BE69BC" w14:textId="40EB26A4" w:rsidR="00EA5843" w:rsidRDefault="00EA5843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18363726" w14:textId="72EE70E9" w:rsidR="00EA5843" w:rsidRDefault="00EA5843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406E9F1E" w14:textId="6EDB2121" w:rsidR="00EA5843" w:rsidRDefault="00EA5843" w:rsidP="00F65DB7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0A28A58D" w14:textId="2164E0A6" w:rsidR="00EA5843" w:rsidRDefault="00EA5843" w:rsidP="00EA5843">
      <w:pPr>
        <w:spacing w:after="0"/>
        <w:jc w:val="center"/>
        <w:rPr>
          <w:rFonts w:ascii="Verdana" w:hAnsi="Verdana" w:cs="Microsoft Sans Serif"/>
          <w:b/>
          <w:bCs/>
          <w:sz w:val="20"/>
          <w:szCs w:val="20"/>
          <w:lang w:val="en-US"/>
        </w:rPr>
      </w:pPr>
      <w:r>
        <w:rPr>
          <w:rFonts w:ascii="Verdana" w:hAnsi="Verdana" w:cs="Microsoft Sans Serif"/>
          <w:b/>
          <w:bCs/>
          <w:sz w:val="20"/>
          <w:szCs w:val="20"/>
          <w:lang w:val="en-US"/>
        </w:rPr>
        <w:lastRenderedPageBreak/>
        <w:t>Assignment No: 5</w:t>
      </w:r>
    </w:p>
    <w:p w14:paraId="5D3DD00A" w14:textId="77777777" w:rsidR="00EA5843" w:rsidRPr="00F830F8" w:rsidRDefault="00EA5843" w:rsidP="00EA5843">
      <w:pPr>
        <w:spacing w:after="0"/>
        <w:jc w:val="center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5F4ECB66" w14:textId="77777777" w:rsidR="00EA5843" w:rsidRPr="00EA5843" w:rsidRDefault="00EA5843" w:rsidP="00EA5843">
      <w:pPr>
        <w:pStyle w:val="ListParagraph"/>
        <w:numPr>
          <w:ilvl w:val="0"/>
          <w:numId w:val="4"/>
        </w:numPr>
        <w:spacing w:before="240" w:after="0"/>
        <w:rPr>
          <w:rFonts w:ascii="Verdana" w:hAnsi="Verdana" w:cs="Cascadia Mono SemiBold"/>
          <w:sz w:val="18"/>
          <w:szCs w:val="18"/>
          <w:lang w:val="en-US"/>
        </w:rPr>
      </w:pPr>
      <w:r w:rsidRPr="00EA5843">
        <w:rPr>
          <w:rFonts w:ascii="Verdana" w:hAnsi="Verdana" w:cs="Cascadia Mono SemiBold"/>
          <w:sz w:val="18"/>
          <w:szCs w:val="18"/>
          <w:lang w:val="en-US"/>
        </w:rPr>
        <w:t>Write a program to run three threads in Java</w:t>
      </w:r>
    </w:p>
    <w:p w14:paraId="6CDDFEE3" w14:textId="77777777" w:rsidR="00EA5843" w:rsidRPr="00EA5843" w:rsidRDefault="00EA5843" w:rsidP="00EA5843">
      <w:pPr>
        <w:pStyle w:val="ListParagraph"/>
        <w:spacing w:before="240" w:after="0"/>
        <w:rPr>
          <w:rFonts w:ascii="Verdana" w:hAnsi="Verdana" w:cs="Cascadia Mono SemiBold"/>
          <w:sz w:val="18"/>
          <w:szCs w:val="18"/>
          <w:lang w:val="en-US"/>
        </w:rPr>
      </w:pPr>
      <w:r w:rsidRPr="00EA5843">
        <w:rPr>
          <w:rFonts w:ascii="Verdana" w:hAnsi="Verdana" w:cs="Cascadia Mono SemiBold"/>
          <w:sz w:val="18"/>
          <w:szCs w:val="18"/>
          <w:lang w:val="en-US"/>
        </w:rPr>
        <w:t>1. Sort an array &amp; display the result</w:t>
      </w:r>
    </w:p>
    <w:p w14:paraId="1B884DD1" w14:textId="77777777" w:rsidR="00EA5843" w:rsidRPr="00EA5843" w:rsidRDefault="00EA5843" w:rsidP="00EA5843">
      <w:pPr>
        <w:pStyle w:val="ListParagraph"/>
        <w:spacing w:before="240" w:after="0"/>
        <w:rPr>
          <w:rFonts w:ascii="Verdana" w:hAnsi="Verdana" w:cs="Cascadia Mono SemiBold"/>
          <w:sz w:val="18"/>
          <w:szCs w:val="18"/>
          <w:lang w:val="en-US"/>
        </w:rPr>
      </w:pPr>
      <w:r w:rsidRPr="00EA5843">
        <w:rPr>
          <w:rFonts w:ascii="Verdana" w:hAnsi="Verdana" w:cs="Cascadia Mono SemiBold"/>
          <w:sz w:val="18"/>
          <w:szCs w:val="18"/>
          <w:lang w:val="en-US"/>
        </w:rPr>
        <w:t>2. Search for a number in an array</w:t>
      </w:r>
    </w:p>
    <w:p w14:paraId="6792EA05" w14:textId="371CAB6A" w:rsidR="00EA5843" w:rsidRDefault="00EA5843" w:rsidP="00EA5843">
      <w:pPr>
        <w:pStyle w:val="ListParagraph"/>
        <w:spacing w:before="240" w:after="0"/>
        <w:rPr>
          <w:rFonts w:ascii="Verdana" w:hAnsi="Verdana" w:cs="Cascadia Mono SemiBold"/>
          <w:sz w:val="18"/>
          <w:szCs w:val="18"/>
          <w:lang w:val="en-US"/>
        </w:rPr>
      </w:pPr>
      <w:r w:rsidRPr="00EA5843">
        <w:rPr>
          <w:rFonts w:ascii="Verdana" w:hAnsi="Verdana" w:cs="Cascadia Mono SemiBold"/>
          <w:sz w:val="18"/>
          <w:szCs w:val="18"/>
          <w:lang w:val="en-US"/>
        </w:rPr>
        <w:t>3. Find largest of two number</w:t>
      </w:r>
    </w:p>
    <w:p w14:paraId="61E8DB58" w14:textId="3D33B701" w:rsidR="00EA5843" w:rsidRDefault="00EA5843" w:rsidP="00EA5843">
      <w:pPr>
        <w:pStyle w:val="ListParagraph"/>
        <w:spacing w:before="240" w:after="0"/>
        <w:rPr>
          <w:rFonts w:ascii="Verdana" w:hAnsi="Verdana" w:cs="Cascadia Mono SemiBold"/>
          <w:sz w:val="18"/>
          <w:szCs w:val="18"/>
          <w:lang w:val="en-US"/>
        </w:rPr>
      </w:pPr>
    </w:p>
    <w:p w14:paraId="72CE5D7E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>import java.util.Arrays;</w:t>
      </w:r>
    </w:p>
    <w:p w14:paraId="71E5B0AB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13B780BE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>class First extends Thread {</w:t>
      </w:r>
    </w:p>
    <w:p w14:paraId="01D2ACCE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int[] arr;</w:t>
      </w:r>
    </w:p>
    <w:p w14:paraId="0A3BFBA8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3A3224F1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First(int[] array) {</w:t>
      </w:r>
    </w:p>
    <w:p w14:paraId="30BFF1E8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arr = array;</w:t>
      </w:r>
    </w:p>
    <w:p w14:paraId="4EB01CF5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}</w:t>
      </w:r>
    </w:p>
    <w:p w14:paraId="5553CE60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0B211DE2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public void run() {</w:t>
      </w:r>
    </w:p>
    <w:p w14:paraId="108414E3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Arrays.sort(arr);</w:t>
      </w:r>
    </w:p>
    <w:p w14:paraId="3621FB44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50B13F63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System.out.print("SORTED ARRAY =&gt; ");</w:t>
      </w:r>
    </w:p>
    <w:p w14:paraId="3AD99115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for (int i = 0; i &lt; arr.length; i++) {</w:t>
      </w:r>
    </w:p>
    <w:p w14:paraId="479F9D7B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    System.out.printf(arr[i] + " ");</w:t>
      </w:r>
    </w:p>
    <w:p w14:paraId="51696321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}</w:t>
      </w:r>
    </w:p>
    <w:p w14:paraId="530CD4F6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System.out.println();</w:t>
      </w:r>
    </w:p>
    <w:p w14:paraId="2E52B164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}</w:t>
      </w:r>
    </w:p>
    <w:p w14:paraId="356C22DE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>}</w:t>
      </w:r>
    </w:p>
    <w:p w14:paraId="10827AD0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78AE4112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>class Second extends Thread {</w:t>
      </w:r>
    </w:p>
    <w:p w14:paraId="500342A1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int[] arr;</w:t>
      </w:r>
    </w:p>
    <w:p w14:paraId="281FF454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int x;</w:t>
      </w:r>
    </w:p>
    <w:p w14:paraId="6CED0C2F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5CF966D3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Second(int item, int[] array) {</w:t>
      </w:r>
    </w:p>
    <w:p w14:paraId="66EAA150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arr = array;</w:t>
      </w:r>
    </w:p>
    <w:p w14:paraId="523B7325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x = item;</w:t>
      </w:r>
    </w:p>
    <w:p w14:paraId="4DBD40A9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}</w:t>
      </w:r>
    </w:p>
    <w:p w14:paraId="706674A6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2595FBAB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public void run() {</w:t>
      </w:r>
    </w:p>
    <w:p w14:paraId="05E4903D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int i;</w:t>
      </w:r>
    </w:p>
    <w:p w14:paraId="2C7E21B8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for (i = 0; i &lt; arr.length; i++) {</w:t>
      </w:r>
    </w:p>
    <w:p w14:paraId="7DE0541A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    if (arr[i] == x) {</w:t>
      </w:r>
    </w:p>
    <w:p w14:paraId="2207557E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        System.out.printf("ELEMENT %d FOUND AT POSITION %d\n", x, i + 1);</w:t>
      </w:r>
    </w:p>
    <w:p w14:paraId="0E6799EB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        break;</w:t>
      </w:r>
    </w:p>
    <w:p w14:paraId="3788895D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    }</w:t>
      </w:r>
    </w:p>
    <w:p w14:paraId="0C0A8915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}</w:t>
      </w:r>
    </w:p>
    <w:p w14:paraId="0B39AB5F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if (i == arr.length) {</w:t>
      </w:r>
    </w:p>
    <w:p w14:paraId="3E700C97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    System.out.printf("ELEMENT %d NOT FOUND\n", x);</w:t>
      </w:r>
    </w:p>
    <w:p w14:paraId="6B9FD5B8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}</w:t>
      </w:r>
    </w:p>
    <w:p w14:paraId="6DD6DE04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}</w:t>
      </w:r>
    </w:p>
    <w:p w14:paraId="67102820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>}</w:t>
      </w:r>
    </w:p>
    <w:p w14:paraId="71E04A62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44928DFC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>class Third extends Thread {</w:t>
      </w:r>
    </w:p>
    <w:p w14:paraId="455DC41A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int x;</w:t>
      </w:r>
    </w:p>
    <w:p w14:paraId="39390531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int y;</w:t>
      </w:r>
    </w:p>
    <w:p w14:paraId="5B890A48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335C520F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Third(int x, int y) {</w:t>
      </w:r>
    </w:p>
    <w:p w14:paraId="77C4E47C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this.x = x;</w:t>
      </w:r>
    </w:p>
    <w:p w14:paraId="577E5D7C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this.y = y;</w:t>
      </w:r>
    </w:p>
    <w:p w14:paraId="25D54261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lastRenderedPageBreak/>
        <w:t xml:space="preserve">    }</w:t>
      </w:r>
    </w:p>
    <w:p w14:paraId="01603F09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645EEDCC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public void run() {</w:t>
      </w:r>
    </w:p>
    <w:p w14:paraId="28D5876D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if (x &gt; y)</w:t>
      </w:r>
    </w:p>
    <w:p w14:paraId="22B91726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    System.out.println(x + " IS THE LARGEST NUMBER");</w:t>
      </w:r>
    </w:p>
    <w:p w14:paraId="31B9C946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else</w:t>
      </w:r>
    </w:p>
    <w:p w14:paraId="3F6B4C4F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    System.out.println(y + " IS THE LARGEST NUMBER");</w:t>
      </w:r>
    </w:p>
    <w:p w14:paraId="125B504A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}</w:t>
      </w:r>
    </w:p>
    <w:p w14:paraId="5423D556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>}</w:t>
      </w:r>
    </w:p>
    <w:p w14:paraId="7DBC35C1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3867346F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>class Main1 {</w:t>
      </w:r>
    </w:p>
    <w:p w14:paraId="6A5361F6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public static void main(String[] args) {</w:t>
      </w:r>
    </w:p>
    <w:p w14:paraId="1BE1F9D4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int arr[] = { 1, 4, 98, 2, -1, 59, 23 };</w:t>
      </w:r>
    </w:p>
    <w:p w14:paraId="4739FD3A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int x = 59;</w:t>
      </w:r>
    </w:p>
    <w:p w14:paraId="16B4714A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First first = new First(arr);</w:t>
      </w:r>
    </w:p>
    <w:p w14:paraId="236AE7D8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Second second = new Second(x, arr);</w:t>
      </w:r>
    </w:p>
    <w:p w14:paraId="574D19A4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Third third = new Third(-123, 45);</w:t>
      </w:r>
    </w:p>
    <w:p w14:paraId="43DD900E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25EC3D02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first.start();</w:t>
      </w:r>
    </w:p>
    <w:p w14:paraId="72ED39FC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second.start();</w:t>
      </w:r>
    </w:p>
    <w:p w14:paraId="11D66499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third.start();</w:t>
      </w:r>
    </w:p>
    <w:p w14:paraId="68DDF25C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}</w:t>
      </w:r>
    </w:p>
    <w:p w14:paraId="04007AC2" w14:textId="1FDD5016" w:rsid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>}</w:t>
      </w:r>
    </w:p>
    <w:p w14:paraId="08561A69" w14:textId="6A3FED62" w:rsid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3182AE21" w14:textId="573713F9" w:rsid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noProof/>
          <w:sz w:val="18"/>
          <w:szCs w:val="18"/>
          <w:lang w:val="en-US"/>
        </w:rPr>
        <w:drawing>
          <wp:inline distT="0" distB="0" distL="0" distR="0" wp14:anchorId="38FB182C" wp14:editId="13DB1812">
            <wp:extent cx="4930567" cy="754445"/>
            <wp:effectExtent l="0" t="0" r="381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2274" w14:textId="370F8E68" w:rsid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noProof/>
          <w:sz w:val="18"/>
          <w:szCs w:val="18"/>
          <w:lang w:val="en-US"/>
        </w:rPr>
        <w:drawing>
          <wp:inline distT="0" distB="0" distL="0" distR="0" wp14:anchorId="650E1514" wp14:editId="109B7621">
            <wp:extent cx="4930140" cy="711013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3187" cy="71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829A" w14:textId="6C013798" w:rsid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05BEA068" w14:textId="7D1C75B1" w:rsid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4D2141A6" w14:textId="2CFC2F88" w:rsidR="00EA5843" w:rsidRDefault="00EA5843" w:rsidP="00EA5843">
      <w:pPr>
        <w:pStyle w:val="ListParagraph"/>
        <w:numPr>
          <w:ilvl w:val="0"/>
          <w:numId w:val="4"/>
        </w:numPr>
        <w:spacing w:before="240" w:after="0"/>
        <w:rPr>
          <w:rFonts w:ascii="Verdana" w:hAnsi="Verdana" w:cs="Cascadia Mono SemiBold"/>
          <w:sz w:val="18"/>
          <w:szCs w:val="18"/>
          <w:lang w:val="en-US"/>
        </w:rPr>
      </w:pPr>
      <w:r w:rsidRPr="00EA5843">
        <w:rPr>
          <w:rFonts w:ascii="Verdana" w:hAnsi="Verdana" w:cs="Cascadia Mono SemiBold"/>
          <w:sz w:val="18"/>
          <w:szCs w:val="18"/>
          <w:lang w:val="en-US"/>
        </w:rPr>
        <w:t>Write a program to implement runnable interface to create multiple threads</w:t>
      </w:r>
      <w:r>
        <w:rPr>
          <w:rFonts w:ascii="Verdana" w:hAnsi="Verdana" w:cs="Cascadia Mono SemiBold"/>
          <w:sz w:val="18"/>
          <w:szCs w:val="18"/>
          <w:lang w:val="en-US"/>
        </w:rPr>
        <w:t xml:space="preserve"> </w:t>
      </w:r>
      <w:r w:rsidRPr="00EA5843">
        <w:rPr>
          <w:rFonts w:ascii="Verdana" w:hAnsi="Verdana" w:cs="Cascadia Mono SemiBold"/>
          <w:sz w:val="18"/>
          <w:szCs w:val="18"/>
          <w:lang w:val="en-US"/>
        </w:rPr>
        <w:t>First thread will print the first n prime numbers and second thread will print Fibonacci series till n.</w:t>
      </w:r>
    </w:p>
    <w:p w14:paraId="61B84301" w14:textId="74EF6BF4" w:rsidR="00EA5843" w:rsidRDefault="00EA5843" w:rsidP="00EA5843">
      <w:pPr>
        <w:pStyle w:val="ListParagraph"/>
        <w:spacing w:before="240" w:after="0"/>
        <w:rPr>
          <w:rFonts w:ascii="Verdana" w:hAnsi="Verdana" w:cs="Cascadia Mono SemiBold"/>
          <w:sz w:val="18"/>
          <w:szCs w:val="18"/>
          <w:lang w:val="en-US"/>
        </w:rPr>
      </w:pPr>
    </w:p>
    <w:p w14:paraId="0BD96578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>class FirstThread implements Runnable {</w:t>
      </w:r>
    </w:p>
    <w:p w14:paraId="2E1650EF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int n;</w:t>
      </w:r>
    </w:p>
    <w:p w14:paraId="292BBE56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0E31B719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FirstThread(int n) {</w:t>
      </w:r>
    </w:p>
    <w:p w14:paraId="2449E2FF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this.n = n;</w:t>
      </w:r>
    </w:p>
    <w:p w14:paraId="41960ADB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}</w:t>
      </w:r>
    </w:p>
    <w:p w14:paraId="342B5292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7D0B6ACD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public void run() {</w:t>
      </w:r>
    </w:p>
    <w:p w14:paraId="3A0D2A6B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if (n == 1)</w:t>
      </w:r>
    </w:p>
    <w:p w14:paraId="26210CBC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    System.out.println(2);</w:t>
      </w:r>
    </w:p>
    <w:p w14:paraId="5CF2552C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else {</w:t>
      </w:r>
    </w:p>
    <w:p w14:paraId="57BA60C2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    int count = 1, i = 3, j;</w:t>
      </w:r>
    </w:p>
    <w:p w14:paraId="241EE246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    System.out.print(2 + " ");</w:t>
      </w:r>
    </w:p>
    <w:p w14:paraId="4FDB4B34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2AE0F770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    while (count &lt; n) {</w:t>
      </w:r>
    </w:p>
    <w:p w14:paraId="13814C99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        for (j = 2; j &lt; i; j++) {</w:t>
      </w:r>
    </w:p>
    <w:p w14:paraId="626432F1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            if (i % j == 0)</w:t>
      </w:r>
    </w:p>
    <w:p w14:paraId="39032B95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                break;</w:t>
      </w:r>
    </w:p>
    <w:p w14:paraId="49ABB969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        }</w:t>
      </w:r>
    </w:p>
    <w:p w14:paraId="5BF4D985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        if (i == j) {</w:t>
      </w:r>
    </w:p>
    <w:p w14:paraId="5B499E21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lastRenderedPageBreak/>
        <w:t xml:space="preserve">                    count++;</w:t>
      </w:r>
    </w:p>
    <w:p w14:paraId="32443786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            System.out.print(i + " ");</w:t>
      </w:r>
    </w:p>
    <w:p w14:paraId="7E12D9DB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        }</w:t>
      </w:r>
    </w:p>
    <w:p w14:paraId="343CA005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        i++;</w:t>
      </w:r>
    </w:p>
    <w:p w14:paraId="14D3A43B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    }</w:t>
      </w:r>
    </w:p>
    <w:p w14:paraId="165018B1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    System.out.println();</w:t>
      </w:r>
    </w:p>
    <w:p w14:paraId="19D00D0E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}</w:t>
      </w:r>
    </w:p>
    <w:p w14:paraId="5D9181E4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3230DD53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}</w:t>
      </w:r>
    </w:p>
    <w:p w14:paraId="17A7764C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>}</w:t>
      </w:r>
    </w:p>
    <w:p w14:paraId="0E71FD7B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4616102E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>class SecondThread implements Runnable {</w:t>
      </w:r>
    </w:p>
    <w:p w14:paraId="57778CE7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int n;</w:t>
      </w:r>
    </w:p>
    <w:p w14:paraId="20654BBE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691778FC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SecondThread(int n) {</w:t>
      </w:r>
    </w:p>
    <w:p w14:paraId="448947E5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this.n = n;</w:t>
      </w:r>
    </w:p>
    <w:p w14:paraId="6197E8B1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}</w:t>
      </w:r>
    </w:p>
    <w:p w14:paraId="1BC6B99A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31CB009E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public void run() {</w:t>
      </w:r>
    </w:p>
    <w:p w14:paraId="53E385AA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int a = 0, b = 1, c = a + b;</w:t>
      </w:r>
    </w:p>
    <w:p w14:paraId="5A8BA38C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if (n == 1)</w:t>
      </w:r>
    </w:p>
    <w:p w14:paraId="3A0E1511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    System.out.println(a);</w:t>
      </w:r>
    </w:p>
    <w:p w14:paraId="494AF389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else if (n == 2)</w:t>
      </w:r>
    </w:p>
    <w:p w14:paraId="5B6D97C0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    System.out.println(a + " " + b);</w:t>
      </w:r>
    </w:p>
    <w:p w14:paraId="16637772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else {</w:t>
      </w:r>
    </w:p>
    <w:p w14:paraId="00EA09F7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    System.out.print(a + " " + b + " ");</w:t>
      </w:r>
    </w:p>
    <w:p w14:paraId="2D8CE907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    while (c &lt;= n) {</w:t>
      </w:r>
    </w:p>
    <w:p w14:paraId="11D4700A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        System.out.print(c + " ");</w:t>
      </w:r>
    </w:p>
    <w:p w14:paraId="1DDADAFB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        a = b;</w:t>
      </w:r>
    </w:p>
    <w:p w14:paraId="700F98DF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        b = c;</w:t>
      </w:r>
    </w:p>
    <w:p w14:paraId="2168A8B9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        c = a + b;</w:t>
      </w:r>
    </w:p>
    <w:p w14:paraId="471D8D42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    }</w:t>
      </w:r>
    </w:p>
    <w:p w14:paraId="53C104D4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}</w:t>
      </w:r>
    </w:p>
    <w:p w14:paraId="2EE3096A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System.out.println();</w:t>
      </w:r>
    </w:p>
    <w:p w14:paraId="56ECFD86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}</w:t>
      </w:r>
    </w:p>
    <w:p w14:paraId="5CC6EB99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>}</w:t>
      </w:r>
    </w:p>
    <w:p w14:paraId="56493854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5202CFFF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>class Main2 {</w:t>
      </w:r>
    </w:p>
    <w:p w14:paraId="50F24F8A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public static void main(String[] args) {</w:t>
      </w:r>
    </w:p>
    <w:p w14:paraId="7AE23C2B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FirstThread runnableFirstThread = new FirstThread(5);</w:t>
      </w:r>
    </w:p>
    <w:p w14:paraId="542B320F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Thread threadX = new Thread(runnableFirstThread);</w:t>
      </w:r>
    </w:p>
    <w:p w14:paraId="182C4DC8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76B0AD72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SecondThread runnableSecondThread = new SecondThread(38);</w:t>
      </w:r>
    </w:p>
    <w:p w14:paraId="72FAECAA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Thread threadY = new Thread(runnableSecondThread);</w:t>
      </w:r>
    </w:p>
    <w:p w14:paraId="1F563883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49C2ABB7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threadX.start();</w:t>
      </w:r>
    </w:p>
    <w:p w14:paraId="4C42792D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    threadY.start();</w:t>
      </w:r>
    </w:p>
    <w:p w14:paraId="2D2F8A31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13D54149" w14:textId="77777777" w:rsidR="00EA5843" w:rsidRP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 xml:space="preserve">    }</w:t>
      </w:r>
    </w:p>
    <w:p w14:paraId="200D73BE" w14:textId="790BF56C" w:rsid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sz w:val="18"/>
          <w:szCs w:val="18"/>
          <w:lang w:val="en-US"/>
        </w:rPr>
        <w:t>}</w:t>
      </w:r>
    </w:p>
    <w:p w14:paraId="5AD33C20" w14:textId="74B67642" w:rsid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16E3ABA1" w14:textId="4F078BCE" w:rsid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noProof/>
          <w:sz w:val="18"/>
          <w:szCs w:val="18"/>
          <w:lang w:val="en-US"/>
        </w:rPr>
        <w:drawing>
          <wp:inline distT="0" distB="0" distL="0" distR="0" wp14:anchorId="0401DC0F" wp14:editId="5663D5A2">
            <wp:extent cx="5166808" cy="80016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B4383" w14:textId="4CA9E516" w:rsid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2CC6576F" w14:textId="5014FA04" w:rsid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4FC84A3D" w14:textId="51D4D762" w:rsid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6D57A08B" w14:textId="54AFF4DB" w:rsidR="00EA5843" w:rsidRDefault="00EA5843" w:rsidP="00EA5843">
      <w:pPr>
        <w:pStyle w:val="ListParagraph"/>
        <w:spacing w:before="240" w:after="0"/>
        <w:rPr>
          <w:rFonts w:ascii="Cascadia Mono SemiBold" w:hAnsi="Cascadia Mono SemiBold" w:cs="Cascadia Mono SemiBold"/>
          <w:sz w:val="18"/>
          <w:szCs w:val="18"/>
          <w:lang w:val="en-US"/>
        </w:rPr>
      </w:pPr>
      <w:r w:rsidRPr="00EA5843">
        <w:rPr>
          <w:rFonts w:ascii="Cascadia Mono SemiBold" w:hAnsi="Cascadia Mono SemiBold" w:cs="Cascadia Mono SemiBold"/>
          <w:noProof/>
          <w:sz w:val="18"/>
          <w:szCs w:val="18"/>
          <w:lang w:val="en-US"/>
        </w:rPr>
        <w:lastRenderedPageBreak/>
        <w:drawing>
          <wp:inline distT="0" distB="0" distL="0" distR="0" wp14:anchorId="77A188F9" wp14:editId="0B10C2F7">
            <wp:extent cx="5022015" cy="853514"/>
            <wp:effectExtent l="0" t="0" r="762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16580" w14:textId="36AFD5F6" w:rsidR="00BE5E3B" w:rsidRPr="00BE5E3B" w:rsidRDefault="00BE5E3B" w:rsidP="00BE5E3B">
      <w:pPr>
        <w:rPr>
          <w:lang w:val="en-US"/>
        </w:rPr>
      </w:pPr>
    </w:p>
    <w:p w14:paraId="12B01EF4" w14:textId="09A02F4A" w:rsidR="00BE5E3B" w:rsidRDefault="00BE5E3B" w:rsidP="00BE5E3B">
      <w:pPr>
        <w:rPr>
          <w:rFonts w:ascii="Cascadia Mono SemiBold" w:hAnsi="Cascadia Mono SemiBold" w:cs="Cascadia Mono SemiBold"/>
          <w:sz w:val="18"/>
          <w:szCs w:val="18"/>
          <w:lang w:val="en-US"/>
        </w:rPr>
      </w:pPr>
    </w:p>
    <w:p w14:paraId="6142E9A5" w14:textId="29811C2E" w:rsidR="00BE5E3B" w:rsidRDefault="00BE5E3B" w:rsidP="00BE5E3B">
      <w:pPr>
        <w:tabs>
          <w:tab w:val="left" w:pos="936"/>
        </w:tabs>
        <w:rPr>
          <w:lang w:val="en-US"/>
        </w:rPr>
      </w:pPr>
      <w:r>
        <w:rPr>
          <w:lang w:val="en-US"/>
        </w:rPr>
        <w:tab/>
      </w:r>
    </w:p>
    <w:p w14:paraId="5922CFA6" w14:textId="27850353" w:rsidR="00BE5E3B" w:rsidRDefault="00BE5E3B" w:rsidP="00BE5E3B">
      <w:pPr>
        <w:tabs>
          <w:tab w:val="left" w:pos="936"/>
        </w:tabs>
        <w:rPr>
          <w:lang w:val="en-US"/>
        </w:rPr>
      </w:pPr>
    </w:p>
    <w:p w14:paraId="34DD4FD5" w14:textId="294C7F90" w:rsidR="00BE5E3B" w:rsidRDefault="00BE5E3B" w:rsidP="00BE5E3B">
      <w:pPr>
        <w:tabs>
          <w:tab w:val="left" w:pos="936"/>
        </w:tabs>
        <w:rPr>
          <w:lang w:val="en-US"/>
        </w:rPr>
      </w:pPr>
    </w:p>
    <w:p w14:paraId="76C68157" w14:textId="385CD221" w:rsidR="00BE5E3B" w:rsidRDefault="00BE5E3B" w:rsidP="00BE5E3B">
      <w:pPr>
        <w:tabs>
          <w:tab w:val="left" w:pos="936"/>
        </w:tabs>
        <w:rPr>
          <w:lang w:val="en-US"/>
        </w:rPr>
      </w:pPr>
    </w:p>
    <w:p w14:paraId="5BF608A3" w14:textId="08B64E74" w:rsidR="00BE5E3B" w:rsidRDefault="00BE5E3B" w:rsidP="00BE5E3B">
      <w:pPr>
        <w:tabs>
          <w:tab w:val="left" w:pos="936"/>
        </w:tabs>
        <w:rPr>
          <w:lang w:val="en-US"/>
        </w:rPr>
      </w:pPr>
    </w:p>
    <w:p w14:paraId="54EC6792" w14:textId="0C4E250F" w:rsidR="00BE5E3B" w:rsidRDefault="00BE5E3B" w:rsidP="00BE5E3B">
      <w:pPr>
        <w:tabs>
          <w:tab w:val="left" w:pos="936"/>
        </w:tabs>
        <w:rPr>
          <w:lang w:val="en-US"/>
        </w:rPr>
      </w:pPr>
    </w:p>
    <w:p w14:paraId="2CF05BD6" w14:textId="1BFFDABD" w:rsidR="00BE5E3B" w:rsidRDefault="00BE5E3B" w:rsidP="00BE5E3B">
      <w:pPr>
        <w:tabs>
          <w:tab w:val="left" w:pos="936"/>
        </w:tabs>
        <w:rPr>
          <w:lang w:val="en-US"/>
        </w:rPr>
      </w:pPr>
    </w:p>
    <w:p w14:paraId="41774EC4" w14:textId="19158155" w:rsidR="00BE5E3B" w:rsidRDefault="00BE5E3B" w:rsidP="00BE5E3B">
      <w:pPr>
        <w:tabs>
          <w:tab w:val="left" w:pos="936"/>
        </w:tabs>
        <w:rPr>
          <w:lang w:val="en-US"/>
        </w:rPr>
      </w:pPr>
    </w:p>
    <w:p w14:paraId="690F6255" w14:textId="0E3C4986" w:rsidR="00BE5E3B" w:rsidRDefault="00BE5E3B" w:rsidP="00BE5E3B">
      <w:pPr>
        <w:tabs>
          <w:tab w:val="left" w:pos="936"/>
        </w:tabs>
        <w:rPr>
          <w:lang w:val="en-US"/>
        </w:rPr>
      </w:pPr>
    </w:p>
    <w:p w14:paraId="39DD49B6" w14:textId="79618F26" w:rsidR="00BE5E3B" w:rsidRDefault="00BE5E3B" w:rsidP="00BE5E3B">
      <w:pPr>
        <w:tabs>
          <w:tab w:val="left" w:pos="936"/>
        </w:tabs>
        <w:rPr>
          <w:lang w:val="en-US"/>
        </w:rPr>
      </w:pPr>
    </w:p>
    <w:p w14:paraId="2EBDA250" w14:textId="3C089421" w:rsidR="00BE5E3B" w:rsidRDefault="00BE5E3B" w:rsidP="00BE5E3B">
      <w:pPr>
        <w:tabs>
          <w:tab w:val="left" w:pos="936"/>
        </w:tabs>
        <w:rPr>
          <w:lang w:val="en-US"/>
        </w:rPr>
      </w:pPr>
    </w:p>
    <w:p w14:paraId="30279141" w14:textId="78FC273A" w:rsidR="00BE5E3B" w:rsidRDefault="00BE5E3B" w:rsidP="00BE5E3B">
      <w:pPr>
        <w:tabs>
          <w:tab w:val="left" w:pos="936"/>
        </w:tabs>
        <w:rPr>
          <w:lang w:val="en-US"/>
        </w:rPr>
      </w:pPr>
    </w:p>
    <w:p w14:paraId="7C79DA3F" w14:textId="69B69E97" w:rsidR="00BE5E3B" w:rsidRDefault="00BE5E3B" w:rsidP="00BE5E3B">
      <w:pPr>
        <w:tabs>
          <w:tab w:val="left" w:pos="936"/>
        </w:tabs>
        <w:rPr>
          <w:lang w:val="en-US"/>
        </w:rPr>
      </w:pPr>
    </w:p>
    <w:p w14:paraId="1DEF02DD" w14:textId="754DA35C" w:rsidR="00BE5E3B" w:rsidRDefault="00BE5E3B" w:rsidP="00BE5E3B">
      <w:pPr>
        <w:tabs>
          <w:tab w:val="left" w:pos="936"/>
        </w:tabs>
        <w:rPr>
          <w:lang w:val="en-US"/>
        </w:rPr>
      </w:pPr>
    </w:p>
    <w:p w14:paraId="3E8100C6" w14:textId="76078B9C" w:rsidR="00BE5E3B" w:rsidRDefault="00BE5E3B" w:rsidP="00BE5E3B">
      <w:pPr>
        <w:tabs>
          <w:tab w:val="left" w:pos="936"/>
        </w:tabs>
        <w:rPr>
          <w:lang w:val="en-US"/>
        </w:rPr>
      </w:pPr>
    </w:p>
    <w:p w14:paraId="1A83DE27" w14:textId="4FEE4905" w:rsidR="00BE5E3B" w:rsidRDefault="00BE5E3B" w:rsidP="00BE5E3B">
      <w:pPr>
        <w:tabs>
          <w:tab w:val="left" w:pos="936"/>
        </w:tabs>
        <w:rPr>
          <w:lang w:val="en-US"/>
        </w:rPr>
      </w:pPr>
    </w:p>
    <w:p w14:paraId="03743045" w14:textId="1B6C6650" w:rsidR="00BE5E3B" w:rsidRDefault="00BE5E3B" w:rsidP="00BE5E3B">
      <w:pPr>
        <w:tabs>
          <w:tab w:val="left" w:pos="936"/>
        </w:tabs>
        <w:rPr>
          <w:lang w:val="en-US"/>
        </w:rPr>
      </w:pPr>
    </w:p>
    <w:p w14:paraId="289DDB16" w14:textId="4AEAB488" w:rsidR="00BE5E3B" w:rsidRDefault="00BE5E3B" w:rsidP="00BE5E3B">
      <w:pPr>
        <w:tabs>
          <w:tab w:val="left" w:pos="936"/>
        </w:tabs>
        <w:rPr>
          <w:lang w:val="en-US"/>
        </w:rPr>
      </w:pPr>
    </w:p>
    <w:p w14:paraId="291CA192" w14:textId="4A6F218D" w:rsidR="00BE5E3B" w:rsidRDefault="00BE5E3B" w:rsidP="00BE5E3B">
      <w:pPr>
        <w:tabs>
          <w:tab w:val="left" w:pos="936"/>
        </w:tabs>
        <w:rPr>
          <w:lang w:val="en-US"/>
        </w:rPr>
      </w:pPr>
    </w:p>
    <w:p w14:paraId="2466EAF4" w14:textId="1B50461E" w:rsidR="00BE5E3B" w:rsidRDefault="00BE5E3B" w:rsidP="00BE5E3B">
      <w:pPr>
        <w:tabs>
          <w:tab w:val="left" w:pos="936"/>
        </w:tabs>
        <w:rPr>
          <w:lang w:val="en-US"/>
        </w:rPr>
      </w:pPr>
    </w:p>
    <w:p w14:paraId="719EBE91" w14:textId="7201C06D" w:rsidR="00BE5E3B" w:rsidRDefault="00BE5E3B" w:rsidP="00BE5E3B">
      <w:pPr>
        <w:tabs>
          <w:tab w:val="left" w:pos="936"/>
        </w:tabs>
        <w:rPr>
          <w:lang w:val="en-US"/>
        </w:rPr>
      </w:pPr>
    </w:p>
    <w:p w14:paraId="48400A43" w14:textId="5BD67F22" w:rsidR="00BE5E3B" w:rsidRDefault="00BE5E3B" w:rsidP="00BE5E3B">
      <w:pPr>
        <w:tabs>
          <w:tab w:val="left" w:pos="936"/>
        </w:tabs>
        <w:rPr>
          <w:lang w:val="en-US"/>
        </w:rPr>
      </w:pPr>
    </w:p>
    <w:p w14:paraId="4ED8308A" w14:textId="56CAFB45" w:rsidR="00BE5E3B" w:rsidRDefault="00BE5E3B" w:rsidP="00BE5E3B">
      <w:pPr>
        <w:tabs>
          <w:tab w:val="left" w:pos="936"/>
        </w:tabs>
        <w:rPr>
          <w:lang w:val="en-US"/>
        </w:rPr>
      </w:pPr>
    </w:p>
    <w:p w14:paraId="44165770" w14:textId="28254792" w:rsidR="00BE5E3B" w:rsidRDefault="00BE5E3B" w:rsidP="00BE5E3B">
      <w:pPr>
        <w:tabs>
          <w:tab w:val="left" w:pos="936"/>
        </w:tabs>
        <w:rPr>
          <w:lang w:val="en-US"/>
        </w:rPr>
      </w:pPr>
    </w:p>
    <w:p w14:paraId="39376463" w14:textId="1D12F439" w:rsidR="00BE5E3B" w:rsidRDefault="00BE5E3B" w:rsidP="00BE5E3B">
      <w:pPr>
        <w:tabs>
          <w:tab w:val="left" w:pos="936"/>
        </w:tabs>
        <w:rPr>
          <w:lang w:val="en-US"/>
        </w:rPr>
      </w:pPr>
    </w:p>
    <w:p w14:paraId="75C5C949" w14:textId="56986E28" w:rsidR="00BE5E3B" w:rsidRDefault="00BE5E3B" w:rsidP="00BE5E3B">
      <w:pPr>
        <w:spacing w:after="0"/>
        <w:jc w:val="center"/>
        <w:rPr>
          <w:rFonts w:ascii="Verdana" w:hAnsi="Verdana" w:cs="Microsoft Sans Serif"/>
          <w:b/>
          <w:bCs/>
          <w:sz w:val="20"/>
          <w:szCs w:val="20"/>
          <w:lang w:val="en-US"/>
        </w:rPr>
      </w:pPr>
      <w:r>
        <w:rPr>
          <w:rFonts w:ascii="Verdana" w:hAnsi="Verdana" w:cs="Microsoft Sans Serif"/>
          <w:b/>
          <w:bCs/>
          <w:sz w:val="20"/>
          <w:szCs w:val="20"/>
          <w:lang w:val="en-US"/>
        </w:rPr>
        <w:lastRenderedPageBreak/>
        <w:t>Assignment No: 3</w:t>
      </w:r>
    </w:p>
    <w:p w14:paraId="30C6CDFF" w14:textId="77777777" w:rsidR="00AA3445" w:rsidRDefault="00AA3445" w:rsidP="00BE5E3B">
      <w:pPr>
        <w:spacing w:after="0"/>
        <w:jc w:val="center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7B2FE267" w14:textId="55D984D4" w:rsidR="00BE5E3B" w:rsidRPr="00AA3445" w:rsidRDefault="00AA3445" w:rsidP="00AA3445">
      <w:pPr>
        <w:pStyle w:val="ListParagraph"/>
        <w:numPr>
          <w:ilvl w:val="0"/>
          <w:numId w:val="5"/>
        </w:numPr>
        <w:tabs>
          <w:tab w:val="left" w:pos="936"/>
        </w:tabs>
        <w:rPr>
          <w:rFonts w:ascii="Verdana" w:hAnsi="Verdana"/>
          <w:lang w:val="en-US"/>
        </w:rPr>
      </w:pPr>
      <w:r w:rsidRPr="00AA3445">
        <w:rPr>
          <w:rFonts w:ascii="Verdana" w:hAnsi="Verdana" w:cs="Calibri"/>
          <w:color w:val="000000"/>
        </w:rPr>
        <w:t>Implement a package called College which includes the following: • An interface called details which contains a String type variable year, which sets year=TECOMP, methods to set and print name of a student. • A class called TEComp implements this interface. • Two classes: Database and Elejava inherit the above class. • The above two classes have their own methods to set marks of a student. Total marks of Database are calculated as TW+IA+Theory marks. Total marks of Elejava are calculated as IA+Theory marks. Both the classes also implement separate interfaces which have set constant names of faculty as FACULTY1 for Database and FACULTY2 for Java. The source code which has a class Main which includes the main method is in the directory where the package is a subdirectory, has to display the total marks of a student in each subject, with year, roll no of student and faculties.</w:t>
      </w:r>
    </w:p>
    <w:p w14:paraId="30AE442A" w14:textId="2879D26E" w:rsidR="0088130E" w:rsidRDefault="0088130E" w:rsidP="00AA3445">
      <w:pPr>
        <w:pStyle w:val="ListParagraph"/>
        <w:tabs>
          <w:tab w:val="left" w:pos="936"/>
        </w:tabs>
        <w:rPr>
          <w:rFonts w:ascii="Verdana" w:hAnsi="Verdana" w:cs="Calibri"/>
          <w:color w:val="000000"/>
        </w:rPr>
      </w:pPr>
    </w:p>
    <w:p w14:paraId="34BD25AF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>import college.*;</w:t>
      </w:r>
    </w:p>
    <w:p w14:paraId="575B7161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</w:p>
    <w:p w14:paraId="6A198907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>public class MAIN {</w:t>
      </w:r>
    </w:p>
    <w:p w14:paraId="70AAB5DF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 xml:space="preserve">    public static void main(String[] args) {</w:t>
      </w:r>
    </w:p>
    <w:p w14:paraId="60100E2B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 xml:space="preserve">        Database db = new Database();</w:t>
      </w:r>
    </w:p>
    <w:p w14:paraId="62FC5FA9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 xml:space="preserve">        db.setData("LLOYD ALRICH COSTA", 24, 54, 100, 23);</w:t>
      </w:r>
    </w:p>
    <w:p w14:paraId="06EEC0A6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 xml:space="preserve">        db.displayData();</w:t>
      </w:r>
    </w:p>
    <w:p w14:paraId="10614326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</w:p>
    <w:p w14:paraId="7E59CE09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 xml:space="preserve">        System.out.println("");</w:t>
      </w:r>
    </w:p>
    <w:p w14:paraId="5642292D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</w:p>
    <w:p w14:paraId="43329191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 xml:space="preserve">        JAVA_ELE java = new JAVA_ELE();</w:t>
      </w:r>
    </w:p>
    <w:p w14:paraId="060748F0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 xml:space="preserve">        java.setData("RAM DESSAI", 45, 90, 25);</w:t>
      </w:r>
    </w:p>
    <w:p w14:paraId="6085C9D2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 xml:space="preserve">        java.displayData();</w:t>
      </w:r>
    </w:p>
    <w:p w14:paraId="079C64B2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 xml:space="preserve">    }</w:t>
      </w:r>
    </w:p>
    <w:p w14:paraId="648A9143" w14:textId="5A5030FE" w:rsidR="0088130E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>}</w:t>
      </w:r>
    </w:p>
    <w:p w14:paraId="51746BF2" w14:textId="7A5DFD6D" w:rsid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</w:p>
    <w:p w14:paraId="02D028A0" w14:textId="06B33681" w:rsid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</w:p>
    <w:p w14:paraId="243EA512" w14:textId="124F6279" w:rsid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</w:p>
    <w:p w14:paraId="0A81765E" w14:textId="23A6AB09" w:rsid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</w:p>
    <w:p w14:paraId="1B24BBAE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>package college;</w:t>
      </w:r>
    </w:p>
    <w:p w14:paraId="6B40C844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</w:p>
    <w:p w14:paraId="2F4FD28A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>interface Details {</w:t>
      </w:r>
    </w:p>
    <w:p w14:paraId="244CB919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 xml:space="preserve">    String year = "TECOMP";</w:t>
      </w:r>
    </w:p>
    <w:p w14:paraId="2E65BA11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</w:p>
    <w:p w14:paraId="0F9FEAAE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 xml:space="preserve">    void printName();</w:t>
      </w:r>
    </w:p>
    <w:p w14:paraId="04FADA26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</w:p>
    <w:p w14:paraId="268F9B7A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 xml:space="preserve">    void setName(String name);</w:t>
      </w:r>
    </w:p>
    <w:p w14:paraId="6E4C6F95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>}</w:t>
      </w:r>
    </w:p>
    <w:p w14:paraId="0561A649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</w:p>
    <w:p w14:paraId="0E34FB71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>public class TECOMP implements Details {</w:t>
      </w:r>
    </w:p>
    <w:p w14:paraId="219EC504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 xml:space="preserve">    String name;</w:t>
      </w:r>
    </w:p>
    <w:p w14:paraId="62F8EF4F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 xml:space="preserve">    int rollNo;</w:t>
      </w:r>
    </w:p>
    <w:p w14:paraId="0301A722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</w:p>
    <w:p w14:paraId="7175795F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 xml:space="preserve">    public void setName(String name) {</w:t>
      </w:r>
    </w:p>
    <w:p w14:paraId="42BE304B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 xml:space="preserve">        this.name = name;</w:t>
      </w:r>
    </w:p>
    <w:p w14:paraId="154F84B1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 xml:space="preserve">    }</w:t>
      </w:r>
    </w:p>
    <w:p w14:paraId="26A22CCE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</w:p>
    <w:p w14:paraId="369D9EA6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 xml:space="preserve">    public void printName() {</w:t>
      </w:r>
    </w:p>
    <w:p w14:paraId="57DC088A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 xml:space="preserve">        System.out.println("Name: " + name);</w:t>
      </w:r>
    </w:p>
    <w:p w14:paraId="2F4085DA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 xml:space="preserve">    }</w:t>
      </w:r>
    </w:p>
    <w:p w14:paraId="595BCF5D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</w:p>
    <w:p w14:paraId="322F1474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 xml:space="preserve">    public void setRollNo(int rollNo) {</w:t>
      </w:r>
    </w:p>
    <w:p w14:paraId="53306EAC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 xml:space="preserve">        this.rollNo = rollNo;</w:t>
      </w:r>
    </w:p>
    <w:p w14:paraId="04128FBC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 xml:space="preserve">    }</w:t>
      </w:r>
    </w:p>
    <w:p w14:paraId="5720CB34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</w:p>
    <w:p w14:paraId="202074AA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 xml:space="preserve">    public void printRollNo() {</w:t>
      </w:r>
    </w:p>
    <w:p w14:paraId="18287161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 xml:space="preserve">        System.out.println("Roll Number = " + rollNo);</w:t>
      </w:r>
    </w:p>
    <w:p w14:paraId="629264FC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 xml:space="preserve">    }</w:t>
      </w:r>
    </w:p>
    <w:p w14:paraId="25391414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</w:p>
    <w:p w14:paraId="19C418C3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>}</w:t>
      </w:r>
    </w:p>
    <w:p w14:paraId="12F6ADFC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</w:p>
    <w:p w14:paraId="1C7D586B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>interface DatabaseFaculty {</w:t>
      </w:r>
    </w:p>
    <w:p w14:paraId="0FB5B95F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 xml:space="preserve">    String faculty1 = "FACULTY1";</w:t>
      </w:r>
    </w:p>
    <w:p w14:paraId="4BFC40E9" w14:textId="7979926D" w:rsid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>}</w:t>
      </w:r>
    </w:p>
    <w:p w14:paraId="47F346EC" w14:textId="5AF4B827" w:rsid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</w:p>
    <w:p w14:paraId="29B26CC9" w14:textId="3D041A1C" w:rsid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</w:p>
    <w:p w14:paraId="616A8A26" w14:textId="4F42B5CF" w:rsid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</w:p>
    <w:p w14:paraId="44F81D3A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>package college;</w:t>
      </w:r>
    </w:p>
    <w:p w14:paraId="7D8603DF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</w:p>
    <w:p w14:paraId="194F7EFF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>public class Database extends TECOMP implements DatabaseFaculty {</w:t>
      </w:r>
    </w:p>
    <w:p w14:paraId="19C7AF37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 xml:space="preserve">    int theory, internal, tw, total;</w:t>
      </w:r>
    </w:p>
    <w:p w14:paraId="1C999BC3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</w:p>
    <w:p w14:paraId="4BF945F4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 xml:space="preserve">    public void setMarks(int th, int internal, int tw) {</w:t>
      </w:r>
    </w:p>
    <w:p w14:paraId="34FD91BC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 xml:space="preserve">        theory = th;</w:t>
      </w:r>
    </w:p>
    <w:p w14:paraId="7ECCA8F1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 xml:space="preserve">        this.internal = internal;</w:t>
      </w:r>
    </w:p>
    <w:p w14:paraId="0C7A28FA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 xml:space="preserve">        this.tw = tw;</w:t>
      </w:r>
    </w:p>
    <w:p w14:paraId="4582C960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 xml:space="preserve">        total = theory + internal + tw;</w:t>
      </w:r>
    </w:p>
    <w:p w14:paraId="45743773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 xml:space="preserve">    }</w:t>
      </w:r>
    </w:p>
    <w:p w14:paraId="16800CDF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</w:p>
    <w:p w14:paraId="497A9589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 xml:space="preserve">    public void setData(String name, int rollNo, int theory, int internal, int tw) {</w:t>
      </w:r>
    </w:p>
    <w:p w14:paraId="7EC79064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 xml:space="preserve">        setName(name);</w:t>
      </w:r>
    </w:p>
    <w:p w14:paraId="48FB548C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 xml:space="preserve">        setRollNo(rollNo);</w:t>
      </w:r>
    </w:p>
    <w:p w14:paraId="6CE76163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 xml:space="preserve">        setMarks(theory, internal, tw);</w:t>
      </w:r>
    </w:p>
    <w:p w14:paraId="03900DB4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 xml:space="preserve">    }</w:t>
      </w:r>
    </w:p>
    <w:p w14:paraId="486A53E2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</w:p>
    <w:p w14:paraId="3220E65C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 xml:space="preserve">    public void displayData() {</w:t>
      </w:r>
    </w:p>
    <w:p w14:paraId="3332286C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 xml:space="preserve">        printName();</w:t>
      </w:r>
    </w:p>
    <w:p w14:paraId="26457846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 xml:space="preserve">        printRollNo();</w:t>
      </w:r>
    </w:p>
    <w:p w14:paraId="5223E261" w14:textId="36FE52D4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 xml:space="preserve">        System.out.println("Year = " + year);</w:t>
      </w:r>
    </w:p>
    <w:p w14:paraId="45B091FB" w14:textId="63CF8838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lastRenderedPageBreak/>
        <w:t xml:space="preserve">        System.out.println("Faculty : " + faculty1);</w:t>
      </w:r>
    </w:p>
    <w:p w14:paraId="21DD35DC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 xml:space="preserve">        System.out.println("Total = " + total);</w:t>
      </w:r>
    </w:p>
    <w:p w14:paraId="3E67ED13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 xml:space="preserve">    }</w:t>
      </w:r>
    </w:p>
    <w:p w14:paraId="4D45B684" w14:textId="4D882FFA" w:rsid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>}</w:t>
      </w:r>
    </w:p>
    <w:p w14:paraId="36F9FFF4" w14:textId="2FDCFEA5" w:rsidR="00915A28" w:rsidRPr="00915A28" w:rsidRDefault="00915A28" w:rsidP="00915A28">
      <w:pPr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</w:p>
    <w:p w14:paraId="4C21D2F6" w14:textId="7E94BD0F" w:rsid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</w:p>
    <w:p w14:paraId="6ED2CA98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>package college;</w:t>
      </w:r>
    </w:p>
    <w:p w14:paraId="27B32BE5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</w:p>
    <w:p w14:paraId="1FA7C1A4" w14:textId="795FCCF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>interface JAVA_ELE_Faculty {</w:t>
      </w:r>
    </w:p>
    <w:p w14:paraId="01BC7511" w14:textId="523C0BFD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 xml:space="preserve">    String faculty2 = "FACULTY2";</w:t>
      </w:r>
    </w:p>
    <w:p w14:paraId="35E3C167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>}</w:t>
      </w:r>
    </w:p>
    <w:p w14:paraId="7D7F570C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</w:p>
    <w:p w14:paraId="193B54E8" w14:textId="5DD2FB00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>public class JAVA_ELE extends TECOMP implements JAVA_ELE_Faculty {</w:t>
      </w:r>
    </w:p>
    <w:p w14:paraId="14351157" w14:textId="5EF4B4BB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 xml:space="preserve">    int theory, internal, total;</w:t>
      </w:r>
    </w:p>
    <w:p w14:paraId="52E6EDE7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</w:p>
    <w:p w14:paraId="004192B6" w14:textId="4C0C6DE5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 xml:space="preserve">    public void setMarks(int th, int internal) {</w:t>
      </w:r>
    </w:p>
    <w:p w14:paraId="6EA5F0C9" w14:textId="62B1B395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 xml:space="preserve">        theory = th;</w:t>
      </w:r>
    </w:p>
    <w:p w14:paraId="6F13305A" w14:textId="791AC290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 xml:space="preserve">        this.internal = internal;</w:t>
      </w:r>
    </w:p>
    <w:p w14:paraId="4E32D31F" w14:textId="467879B6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 xml:space="preserve">        total = theory + internal;</w:t>
      </w:r>
    </w:p>
    <w:p w14:paraId="0EDA31CB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 xml:space="preserve">    }</w:t>
      </w:r>
    </w:p>
    <w:p w14:paraId="63B4F0F1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</w:p>
    <w:p w14:paraId="2F8C303C" w14:textId="26C77DFB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 xml:space="preserve">    public void setData(String name, int rollNo, int theory, int internal) {</w:t>
      </w:r>
    </w:p>
    <w:p w14:paraId="302329BE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 xml:space="preserve">        setName(name);</w:t>
      </w:r>
    </w:p>
    <w:p w14:paraId="50051D7D" w14:textId="43AD59D5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 xml:space="preserve">        setRollNo(rollNo);</w:t>
      </w:r>
    </w:p>
    <w:p w14:paraId="6F49187A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 xml:space="preserve">        setMarks(theory, internal);</w:t>
      </w:r>
    </w:p>
    <w:p w14:paraId="623CF8E1" w14:textId="2BD81D26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 xml:space="preserve">    }</w:t>
      </w:r>
    </w:p>
    <w:p w14:paraId="5824B39E" w14:textId="6B2318D1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</w:p>
    <w:p w14:paraId="130B931C" w14:textId="0B5F2EEA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 xml:space="preserve">    public void displayData() {</w:t>
      </w:r>
    </w:p>
    <w:p w14:paraId="3E17636D" w14:textId="54A9D1BC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 xml:space="preserve">        printName();</w:t>
      </w:r>
    </w:p>
    <w:p w14:paraId="224E26AA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 xml:space="preserve">        printRollNo();</w:t>
      </w:r>
    </w:p>
    <w:p w14:paraId="2B2E07F9" w14:textId="66B7CE6B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 xml:space="preserve">        System.out.println("Year = " + year);</w:t>
      </w:r>
    </w:p>
    <w:p w14:paraId="1FF4A87C" w14:textId="36FD4042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 xml:space="preserve">        System.out.println("Faculty : " + faculty2);</w:t>
      </w:r>
    </w:p>
    <w:p w14:paraId="07F06C66" w14:textId="6C940981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 xml:space="preserve">        System.out.println("Total = " + total);</w:t>
      </w:r>
    </w:p>
    <w:p w14:paraId="2D7B463E" w14:textId="0B877FD1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t xml:space="preserve">    }</w:t>
      </w:r>
    </w:p>
    <w:p w14:paraId="78A7B1EC" w14:textId="117E6D35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color w:val="000000"/>
        </w:rPr>
      </w:pPr>
      <w:r w:rsidRPr="00915A28">
        <w:rPr>
          <w:rFonts w:ascii="Cascadia Mono SemiBold" w:hAnsi="Cascadia Mono SemiBold" w:cs="Cascadia Mono SemiBold"/>
          <w:color w:val="000000"/>
        </w:rPr>
        <w:drawing>
          <wp:anchor distT="0" distB="0" distL="114300" distR="114300" simplePos="0" relativeHeight="251668480" behindDoc="0" locked="0" layoutInCell="1" allowOverlap="1" wp14:anchorId="49F3C9CF" wp14:editId="510BB965">
            <wp:simplePos x="0" y="0"/>
            <wp:positionH relativeFrom="column">
              <wp:posOffset>65314</wp:posOffset>
            </wp:positionH>
            <wp:positionV relativeFrom="paragraph">
              <wp:posOffset>287110</wp:posOffset>
            </wp:positionV>
            <wp:extent cx="5540375" cy="1828800"/>
            <wp:effectExtent l="0" t="0" r="317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5A28">
        <w:rPr>
          <w:rFonts w:ascii="Cascadia Mono SemiBold" w:hAnsi="Cascadia Mono SemiBold" w:cs="Cascadia Mono SemiBold"/>
          <w:color w:val="000000"/>
        </w:rPr>
        <w:t>}</w:t>
      </w:r>
    </w:p>
    <w:p w14:paraId="0D19F396" w14:textId="544EDCDE" w:rsidR="0088130E" w:rsidRPr="0088130E" w:rsidRDefault="0088130E" w:rsidP="0088130E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Verdana" w:hAnsi="Verdana"/>
        </w:rPr>
      </w:pPr>
      <w:r w:rsidRPr="0088130E">
        <w:rPr>
          <w:rFonts w:ascii="Verdana" w:hAnsi="Verdana" w:cs="Calibri"/>
          <w:color w:val="000000"/>
          <w:sz w:val="22"/>
          <w:szCs w:val="22"/>
        </w:rPr>
        <w:lastRenderedPageBreak/>
        <w:t>Write a program to create a form that will accept employee id, employee name, employee address and a button to submit using association.</w:t>
      </w:r>
    </w:p>
    <w:p w14:paraId="483D1F0B" w14:textId="3A3031BE" w:rsidR="0088130E" w:rsidRDefault="0088130E" w:rsidP="00AA3445">
      <w:pPr>
        <w:pStyle w:val="ListParagraph"/>
        <w:tabs>
          <w:tab w:val="left" w:pos="936"/>
        </w:tabs>
        <w:rPr>
          <w:rFonts w:ascii="Verdana" w:hAnsi="Verdana"/>
          <w:lang w:val="en-US"/>
        </w:rPr>
      </w:pPr>
    </w:p>
    <w:p w14:paraId="2717A122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lang w:val="en-US"/>
        </w:rPr>
      </w:pPr>
      <w:r w:rsidRPr="00915A28">
        <w:rPr>
          <w:rFonts w:ascii="Cascadia Mono SemiBold" w:hAnsi="Cascadia Mono SemiBold" w:cs="Cascadia Mono SemiBold"/>
          <w:lang w:val="en-US"/>
        </w:rPr>
        <w:t>import java.awt.*;</w:t>
      </w:r>
    </w:p>
    <w:p w14:paraId="508D6B12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lang w:val="en-US"/>
        </w:rPr>
      </w:pPr>
      <w:r w:rsidRPr="00915A28">
        <w:rPr>
          <w:rFonts w:ascii="Cascadia Mono SemiBold" w:hAnsi="Cascadia Mono SemiBold" w:cs="Cascadia Mono SemiBold"/>
          <w:lang w:val="en-US"/>
        </w:rPr>
        <w:t>import java.awt.event.*;</w:t>
      </w:r>
    </w:p>
    <w:p w14:paraId="5C516396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lang w:val="en-US"/>
        </w:rPr>
      </w:pPr>
      <w:r w:rsidRPr="00915A28">
        <w:rPr>
          <w:rFonts w:ascii="Cascadia Mono SemiBold" w:hAnsi="Cascadia Mono SemiBold" w:cs="Cascadia Mono SemiBold"/>
          <w:lang w:val="en-US"/>
        </w:rPr>
        <w:t xml:space="preserve"> </w:t>
      </w:r>
    </w:p>
    <w:p w14:paraId="3966475C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lang w:val="en-US"/>
        </w:rPr>
      </w:pPr>
      <w:r w:rsidRPr="00915A28">
        <w:rPr>
          <w:rFonts w:ascii="Cascadia Mono SemiBold" w:hAnsi="Cascadia Mono SemiBold" w:cs="Cascadia Mono SemiBold"/>
          <w:lang w:val="en-US"/>
        </w:rPr>
        <w:t>public class Form {</w:t>
      </w:r>
    </w:p>
    <w:p w14:paraId="23CC7468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lang w:val="en-US"/>
        </w:rPr>
      </w:pPr>
      <w:r w:rsidRPr="00915A28">
        <w:rPr>
          <w:rFonts w:ascii="Cascadia Mono SemiBold" w:hAnsi="Cascadia Mono SemiBold" w:cs="Cascadia Mono SemiBold"/>
          <w:lang w:val="en-US"/>
        </w:rPr>
        <w:t xml:space="preserve">    void myForm(){</w:t>
      </w:r>
    </w:p>
    <w:p w14:paraId="759A8767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lang w:val="en-US"/>
        </w:rPr>
      </w:pPr>
      <w:r w:rsidRPr="00915A28">
        <w:rPr>
          <w:rFonts w:ascii="Cascadia Mono SemiBold" w:hAnsi="Cascadia Mono SemiBold" w:cs="Cascadia Mono SemiBold"/>
          <w:lang w:val="en-US"/>
        </w:rPr>
        <w:t xml:space="preserve">        Frame f=new Frame("EMPLOYEE FORM");</w:t>
      </w:r>
    </w:p>
    <w:p w14:paraId="44498184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lang w:val="en-US"/>
        </w:rPr>
      </w:pPr>
      <w:r w:rsidRPr="00915A28">
        <w:rPr>
          <w:rFonts w:ascii="Cascadia Mono SemiBold" w:hAnsi="Cascadia Mono SemiBold" w:cs="Cascadia Mono SemiBold"/>
          <w:lang w:val="en-US"/>
        </w:rPr>
        <w:t xml:space="preserve">        Label lid=new Label("EMPLOYEE ID");</w:t>
      </w:r>
    </w:p>
    <w:p w14:paraId="52FA6B9C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lang w:val="en-US"/>
        </w:rPr>
      </w:pPr>
      <w:r w:rsidRPr="00915A28">
        <w:rPr>
          <w:rFonts w:ascii="Cascadia Mono SemiBold" w:hAnsi="Cascadia Mono SemiBold" w:cs="Cascadia Mono SemiBold"/>
          <w:lang w:val="en-US"/>
        </w:rPr>
        <w:t xml:space="preserve">        TextField eid=new TextField(10);</w:t>
      </w:r>
    </w:p>
    <w:p w14:paraId="6BFF2486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lang w:val="en-US"/>
        </w:rPr>
      </w:pPr>
      <w:r w:rsidRPr="00915A28">
        <w:rPr>
          <w:rFonts w:ascii="Cascadia Mono SemiBold" w:hAnsi="Cascadia Mono SemiBold" w:cs="Cascadia Mono SemiBold"/>
          <w:lang w:val="en-US"/>
        </w:rPr>
        <w:t xml:space="preserve">        Label lname=new Label("EMPLYEE NAME");</w:t>
      </w:r>
    </w:p>
    <w:p w14:paraId="36291540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lang w:val="en-US"/>
        </w:rPr>
      </w:pPr>
      <w:r w:rsidRPr="00915A28">
        <w:rPr>
          <w:rFonts w:ascii="Cascadia Mono SemiBold" w:hAnsi="Cascadia Mono SemiBold" w:cs="Cascadia Mono SemiBold"/>
          <w:lang w:val="en-US"/>
        </w:rPr>
        <w:t xml:space="preserve">        TextField ename=new TextField(10);</w:t>
      </w:r>
    </w:p>
    <w:p w14:paraId="612119BB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lang w:val="en-US"/>
        </w:rPr>
      </w:pPr>
      <w:r w:rsidRPr="00915A28">
        <w:rPr>
          <w:rFonts w:ascii="Cascadia Mono SemiBold" w:hAnsi="Cascadia Mono SemiBold" w:cs="Cascadia Mono SemiBold"/>
          <w:lang w:val="en-US"/>
        </w:rPr>
        <w:t xml:space="preserve">        Label laddress=new Label("EMPLOYEE ADDRESS");</w:t>
      </w:r>
    </w:p>
    <w:p w14:paraId="4DE500D6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lang w:val="en-US"/>
        </w:rPr>
      </w:pPr>
      <w:r w:rsidRPr="00915A28">
        <w:rPr>
          <w:rFonts w:ascii="Cascadia Mono SemiBold" w:hAnsi="Cascadia Mono SemiBold" w:cs="Cascadia Mono SemiBold"/>
          <w:lang w:val="en-US"/>
        </w:rPr>
        <w:t xml:space="preserve">        TextField eaddress=new TextField(10);</w:t>
      </w:r>
    </w:p>
    <w:p w14:paraId="655DECC7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lang w:val="en-US"/>
        </w:rPr>
      </w:pPr>
      <w:r w:rsidRPr="00915A28">
        <w:rPr>
          <w:rFonts w:ascii="Cascadia Mono SemiBold" w:hAnsi="Cascadia Mono SemiBold" w:cs="Cascadia Mono SemiBold"/>
          <w:lang w:val="en-US"/>
        </w:rPr>
        <w:t xml:space="preserve">        Button b=new Button("SUBMIT");</w:t>
      </w:r>
    </w:p>
    <w:p w14:paraId="5F5182BB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lang w:val="en-US"/>
        </w:rPr>
      </w:pPr>
      <w:r w:rsidRPr="00915A28">
        <w:rPr>
          <w:rFonts w:ascii="Cascadia Mono SemiBold" w:hAnsi="Cascadia Mono SemiBold" w:cs="Cascadia Mono SemiBold"/>
          <w:lang w:val="en-US"/>
        </w:rPr>
        <w:t xml:space="preserve">        </w:t>
      </w:r>
    </w:p>
    <w:p w14:paraId="5511241D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lang w:val="en-US"/>
        </w:rPr>
      </w:pPr>
      <w:r w:rsidRPr="00915A28">
        <w:rPr>
          <w:rFonts w:ascii="Cascadia Mono SemiBold" w:hAnsi="Cascadia Mono SemiBold" w:cs="Cascadia Mono SemiBold"/>
          <w:lang w:val="en-US"/>
        </w:rPr>
        <w:t xml:space="preserve">        lid.setBounds(10,100,150,20);</w:t>
      </w:r>
    </w:p>
    <w:p w14:paraId="0DA340C2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lang w:val="en-US"/>
        </w:rPr>
      </w:pPr>
      <w:r w:rsidRPr="00915A28">
        <w:rPr>
          <w:rFonts w:ascii="Cascadia Mono SemiBold" w:hAnsi="Cascadia Mono SemiBold" w:cs="Cascadia Mono SemiBold"/>
          <w:lang w:val="en-US"/>
        </w:rPr>
        <w:t xml:space="preserve">        eid.setBounds(160,100,150,20);</w:t>
      </w:r>
    </w:p>
    <w:p w14:paraId="4AF80C3F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lang w:val="en-US"/>
        </w:rPr>
      </w:pPr>
      <w:r w:rsidRPr="00915A28">
        <w:rPr>
          <w:rFonts w:ascii="Cascadia Mono SemiBold" w:hAnsi="Cascadia Mono SemiBold" w:cs="Cascadia Mono SemiBold"/>
          <w:lang w:val="en-US"/>
        </w:rPr>
        <w:t xml:space="preserve">        lname.setBounds(10,120,150,20);</w:t>
      </w:r>
    </w:p>
    <w:p w14:paraId="28FAA873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lang w:val="en-US"/>
        </w:rPr>
      </w:pPr>
      <w:r w:rsidRPr="00915A28">
        <w:rPr>
          <w:rFonts w:ascii="Cascadia Mono SemiBold" w:hAnsi="Cascadia Mono SemiBold" w:cs="Cascadia Mono SemiBold"/>
          <w:lang w:val="en-US"/>
        </w:rPr>
        <w:t xml:space="preserve">        ename.setBounds(160,120,150,20);</w:t>
      </w:r>
    </w:p>
    <w:p w14:paraId="331D1C45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lang w:val="en-US"/>
        </w:rPr>
      </w:pPr>
      <w:r w:rsidRPr="00915A28">
        <w:rPr>
          <w:rFonts w:ascii="Cascadia Mono SemiBold" w:hAnsi="Cascadia Mono SemiBold" w:cs="Cascadia Mono SemiBold"/>
          <w:lang w:val="en-US"/>
        </w:rPr>
        <w:t xml:space="preserve">        laddress.setBounds(10,140,150,20);</w:t>
      </w:r>
    </w:p>
    <w:p w14:paraId="7ED24A65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lang w:val="en-US"/>
        </w:rPr>
      </w:pPr>
      <w:r w:rsidRPr="00915A28">
        <w:rPr>
          <w:rFonts w:ascii="Cascadia Mono SemiBold" w:hAnsi="Cascadia Mono SemiBold" w:cs="Cascadia Mono SemiBold"/>
          <w:lang w:val="en-US"/>
        </w:rPr>
        <w:t xml:space="preserve">        eaddress.setBounds(160,140,150,20);</w:t>
      </w:r>
    </w:p>
    <w:p w14:paraId="647D01E5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lang w:val="en-US"/>
        </w:rPr>
      </w:pPr>
      <w:r w:rsidRPr="00915A28">
        <w:rPr>
          <w:rFonts w:ascii="Cascadia Mono SemiBold" w:hAnsi="Cascadia Mono SemiBold" w:cs="Cascadia Mono SemiBold"/>
          <w:lang w:val="en-US"/>
        </w:rPr>
        <w:t xml:space="preserve">        b.setBounds(10,200,100,20);</w:t>
      </w:r>
    </w:p>
    <w:p w14:paraId="2ABE9C1D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lang w:val="en-US"/>
        </w:rPr>
      </w:pPr>
      <w:r w:rsidRPr="00915A28">
        <w:rPr>
          <w:rFonts w:ascii="Cascadia Mono SemiBold" w:hAnsi="Cascadia Mono SemiBold" w:cs="Cascadia Mono SemiBold"/>
          <w:lang w:val="en-US"/>
        </w:rPr>
        <w:t xml:space="preserve">        </w:t>
      </w:r>
    </w:p>
    <w:p w14:paraId="6D77C9EB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lang w:val="en-US"/>
        </w:rPr>
      </w:pPr>
      <w:r w:rsidRPr="00915A28">
        <w:rPr>
          <w:rFonts w:ascii="Cascadia Mono SemiBold" w:hAnsi="Cascadia Mono SemiBold" w:cs="Cascadia Mono SemiBold"/>
          <w:lang w:val="en-US"/>
        </w:rPr>
        <w:t xml:space="preserve">        f.setVisible(true);</w:t>
      </w:r>
    </w:p>
    <w:p w14:paraId="278A1DDB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lang w:val="en-US"/>
        </w:rPr>
      </w:pPr>
      <w:r w:rsidRPr="00915A28">
        <w:rPr>
          <w:rFonts w:ascii="Cascadia Mono SemiBold" w:hAnsi="Cascadia Mono SemiBold" w:cs="Cascadia Mono SemiBold"/>
          <w:lang w:val="en-US"/>
        </w:rPr>
        <w:t xml:space="preserve">        f.setLayout(null);</w:t>
      </w:r>
    </w:p>
    <w:p w14:paraId="78A81A2B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lang w:val="en-US"/>
        </w:rPr>
      </w:pPr>
      <w:r w:rsidRPr="00915A28">
        <w:rPr>
          <w:rFonts w:ascii="Cascadia Mono SemiBold" w:hAnsi="Cascadia Mono SemiBold" w:cs="Cascadia Mono SemiBold"/>
          <w:lang w:val="en-US"/>
        </w:rPr>
        <w:t xml:space="preserve">        f.setSize(500,400);</w:t>
      </w:r>
    </w:p>
    <w:p w14:paraId="6400EBFD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lang w:val="en-US"/>
        </w:rPr>
      </w:pPr>
      <w:r w:rsidRPr="00915A28">
        <w:rPr>
          <w:rFonts w:ascii="Cascadia Mono SemiBold" w:hAnsi="Cascadia Mono SemiBold" w:cs="Cascadia Mono SemiBold"/>
          <w:lang w:val="en-US"/>
        </w:rPr>
        <w:t xml:space="preserve">        </w:t>
      </w:r>
    </w:p>
    <w:p w14:paraId="126A393B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lang w:val="en-US"/>
        </w:rPr>
      </w:pPr>
      <w:r w:rsidRPr="00915A28">
        <w:rPr>
          <w:rFonts w:ascii="Cascadia Mono SemiBold" w:hAnsi="Cascadia Mono SemiBold" w:cs="Cascadia Mono SemiBold"/>
          <w:lang w:val="en-US"/>
        </w:rPr>
        <w:t xml:space="preserve">        f.add(lid);</w:t>
      </w:r>
    </w:p>
    <w:p w14:paraId="10224AA1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lang w:val="en-US"/>
        </w:rPr>
      </w:pPr>
      <w:r w:rsidRPr="00915A28">
        <w:rPr>
          <w:rFonts w:ascii="Cascadia Mono SemiBold" w:hAnsi="Cascadia Mono SemiBold" w:cs="Cascadia Mono SemiBold"/>
          <w:lang w:val="en-US"/>
        </w:rPr>
        <w:t xml:space="preserve">        f.add(eid);</w:t>
      </w:r>
    </w:p>
    <w:p w14:paraId="0E95ACD3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lang w:val="en-US"/>
        </w:rPr>
      </w:pPr>
      <w:r w:rsidRPr="00915A28">
        <w:rPr>
          <w:rFonts w:ascii="Cascadia Mono SemiBold" w:hAnsi="Cascadia Mono SemiBold" w:cs="Cascadia Mono SemiBold"/>
          <w:lang w:val="en-US"/>
        </w:rPr>
        <w:t xml:space="preserve">        f.add(lname);</w:t>
      </w:r>
    </w:p>
    <w:p w14:paraId="1F13E62F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lang w:val="en-US"/>
        </w:rPr>
      </w:pPr>
      <w:r w:rsidRPr="00915A28">
        <w:rPr>
          <w:rFonts w:ascii="Cascadia Mono SemiBold" w:hAnsi="Cascadia Mono SemiBold" w:cs="Cascadia Mono SemiBold"/>
          <w:lang w:val="en-US"/>
        </w:rPr>
        <w:t xml:space="preserve">        f.add(ename);</w:t>
      </w:r>
    </w:p>
    <w:p w14:paraId="59725025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lang w:val="en-US"/>
        </w:rPr>
      </w:pPr>
      <w:r w:rsidRPr="00915A28">
        <w:rPr>
          <w:rFonts w:ascii="Cascadia Mono SemiBold" w:hAnsi="Cascadia Mono SemiBold" w:cs="Cascadia Mono SemiBold"/>
          <w:lang w:val="en-US"/>
        </w:rPr>
        <w:t xml:space="preserve">        f.add(eaddress);</w:t>
      </w:r>
    </w:p>
    <w:p w14:paraId="117988B1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lang w:val="en-US"/>
        </w:rPr>
      </w:pPr>
      <w:r w:rsidRPr="00915A28">
        <w:rPr>
          <w:rFonts w:ascii="Cascadia Mono SemiBold" w:hAnsi="Cascadia Mono SemiBold" w:cs="Cascadia Mono SemiBold"/>
          <w:lang w:val="en-US"/>
        </w:rPr>
        <w:t xml:space="preserve">        f.add(laddress);</w:t>
      </w:r>
    </w:p>
    <w:p w14:paraId="7E7D9B54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lang w:val="en-US"/>
        </w:rPr>
      </w:pPr>
      <w:r w:rsidRPr="00915A28">
        <w:rPr>
          <w:rFonts w:ascii="Cascadia Mono SemiBold" w:hAnsi="Cascadia Mono SemiBold" w:cs="Cascadia Mono SemiBold"/>
          <w:lang w:val="en-US"/>
        </w:rPr>
        <w:t xml:space="preserve">        f.add(b);</w:t>
      </w:r>
    </w:p>
    <w:p w14:paraId="33BCEC17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lang w:val="en-US"/>
        </w:rPr>
      </w:pPr>
      <w:r w:rsidRPr="00915A28">
        <w:rPr>
          <w:rFonts w:ascii="Cascadia Mono SemiBold" w:hAnsi="Cascadia Mono SemiBold" w:cs="Cascadia Mono SemiBold"/>
          <w:lang w:val="en-US"/>
        </w:rPr>
        <w:t xml:space="preserve">        f.addWindowListener(new WindowAdapter(){</w:t>
      </w:r>
    </w:p>
    <w:p w14:paraId="71B9EA85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lang w:val="en-US"/>
        </w:rPr>
      </w:pPr>
      <w:r w:rsidRPr="00915A28">
        <w:rPr>
          <w:rFonts w:ascii="Cascadia Mono SemiBold" w:hAnsi="Cascadia Mono SemiBold" w:cs="Cascadia Mono SemiBold"/>
          <w:lang w:val="en-US"/>
        </w:rPr>
        <w:t xml:space="preserve">            public void windowClosing(WindowEvent e) {</w:t>
      </w:r>
    </w:p>
    <w:p w14:paraId="0466EB0E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lang w:val="en-US"/>
        </w:rPr>
      </w:pPr>
      <w:r w:rsidRPr="00915A28">
        <w:rPr>
          <w:rFonts w:ascii="Cascadia Mono SemiBold" w:hAnsi="Cascadia Mono SemiBold" w:cs="Cascadia Mono SemiBold"/>
          <w:lang w:val="en-US"/>
        </w:rPr>
        <w:t xml:space="preserve">                System.exit(0);</w:t>
      </w:r>
    </w:p>
    <w:p w14:paraId="7B541993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lang w:val="en-US"/>
        </w:rPr>
      </w:pPr>
      <w:r w:rsidRPr="00915A28">
        <w:rPr>
          <w:rFonts w:ascii="Cascadia Mono SemiBold" w:hAnsi="Cascadia Mono SemiBold" w:cs="Cascadia Mono SemiBold"/>
          <w:lang w:val="en-US"/>
        </w:rPr>
        <w:t xml:space="preserve">            }</w:t>
      </w:r>
    </w:p>
    <w:p w14:paraId="64662405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lang w:val="en-US"/>
        </w:rPr>
      </w:pPr>
      <w:r w:rsidRPr="00915A28">
        <w:rPr>
          <w:rFonts w:ascii="Cascadia Mono SemiBold" w:hAnsi="Cascadia Mono SemiBold" w:cs="Cascadia Mono SemiBold"/>
          <w:lang w:val="en-US"/>
        </w:rPr>
        <w:t xml:space="preserve">        });</w:t>
      </w:r>
    </w:p>
    <w:p w14:paraId="3D80CB54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lang w:val="en-US"/>
        </w:rPr>
      </w:pPr>
      <w:r w:rsidRPr="00915A28">
        <w:rPr>
          <w:rFonts w:ascii="Cascadia Mono SemiBold" w:hAnsi="Cascadia Mono SemiBold" w:cs="Cascadia Mono SemiBold"/>
          <w:lang w:val="en-US"/>
        </w:rPr>
        <w:t xml:space="preserve">    }</w:t>
      </w:r>
    </w:p>
    <w:p w14:paraId="1105247E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lang w:val="en-US"/>
        </w:rPr>
      </w:pPr>
      <w:r w:rsidRPr="00915A28">
        <w:rPr>
          <w:rFonts w:ascii="Cascadia Mono SemiBold" w:hAnsi="Cascadia Mono SemiBold" w:cs="Cascadia Mono SemiBold"/>
          <w:lang w:val="en-US"/>
        </w:rPr>
        <w:t xml:space="preserve">    public static void main(String[] args) {</w:t>
      </w:r>
    </w:p>
    <w:p w14:paraId="0D55BA7C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lang w:val="en-US"/>
        </w:rPr>
      </w:pPr>
      <w:r w:rsidRPr="00915A28">
        <w:rPr>
          <w:rFonts w:ascii="Cascadia Mono SemiBold" w:hAnsi="Cascadia Mono SemiBold" w:cs="Cascadia Mono SemiBold"/>
          <w:lang w:val="en-US"/>
        </w:rPr>
        <w:t xml:space="preserve">        Form a = new Form();</w:t>
      </w:r>
    </w:p>
    <w:p w14:paraId="2CDFF02E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lang w:val="en-US"/>
        </w:rPr>
      </w:pPr>
      <w:r w:rsidRPr="00915A28">
        <w:rPr>
          <w:rFonts w:ascii="Cascadia Mono SemiBold" w:hAnsi="Cascadia Mono SemiBold" w:cs="Cascadia Mono SemiBold"/>
          <w:lang w:val="en-US"/>
        </w:rPr>
        <w:t xml:space="preserve">        a.myForm();</w:t>
      </w:r>
    </w:p>
    <w:p w14:paraId="260DD2FA" w14:textId="77777777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lang w:val="en-US"/>
        </w:rPr>
      </w:pPr>
      <w:r w:rsidRPr="00915A28">
        <w:rPr>
          <w:rFonts w:ascii="Cascadia Mono SemiBold" w:hAnsi="Cascadia Mono SemiBold" w:cs="Cascadia Mono SemiBold"/>
          <w:lang w:val="en-US"/>
        </w:rPr>
        <w:t xml:space="preserve">    }</w:t>
      </w:r>
    </w:p>
    <w:p w14:paraId="65F1154C" w14:textId="36DDBAD1" w:rsid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lang w:val="en-US"/>
        </w:rPr>
      </w:pPr>
      <w:r w:rsidRPr="00915A28">
        <w:rPr>
          <w:rFonts w:ascii="Cascadia Mono SemiBold" w:hAnsi="Cascadia Mono SemiBold" w:cs="Cascadia Mono SemiBold"/>
          <w:lang w:val="en-US"/>
        </w:rPr>
        <w:t>}</w:t>
      </w:r>
    </w:p>
    <w:p w14:paraId="7354C1CF" w14:textId="159C12E5" w:rsid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lang w:val="en-US"/>
        </w:rPr>
      </w:pPr>
    </w:p>
    <w:p w14:paraId="1F8D95DD" w14:textId="15BAFB61" w:rsid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lang w:val="en-US"/>
        </w:rPr>
      </w:pPr>
    </w:p>
    <w:p w14:paraId="414A85A4" w14:textId="49F833E3" w:rsidR="00915A28" w:rsidRPr="00915A28" w:rsidRDefault="00915A28" w:rsidP="00915A28">
      <w:pPr>
        <w:pStyle w:val="ListParagraph"/>
        <w:tabs>
          <w:tab w:val="left" w:pos="936"/>
        </w:tabs>
        <w:rPr>
          <w:rFonts w:ascii="Cascadia Mono SemiBold" w:hAnsi="Cascadia Mono SemiBold" w:cs="Cascadia Mono SemiBold"/>
          <w:lang w:val="en-US"/>
        </w:rPr>
      </w:pPr>
      <w:r w:rsidRPr="00915A28">
        <w:rPr>
          <w:rFonts w:ascii="Cascadia Mono SemiBold" w:hAnsi="Cascadia Mono SemiBold" w:cs="Cascadia Mono SemiBold"/>
          <w:lang w:val="en-US"/>
        </w:rPr>
        <w:lastRenderedPageBreak/>
        <w:drawing>
          <wp:inline distT="0" distB="0" distL="0" distR="0" wp14:anchorId="51EB606F" wp14:editId="4DDF5B6A">
            <wp:extent cx="5334462" cy="412277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A28" w:rsidRPr="00915A28" w:rsidSect="009E6446">
      <w:headerReference w:type="default" r:id="rId26"/>
      <w:footerReference w:type="default" r:id="rId27"/>
      <w:pgSz w:w="11906" w:h="16838"/>
      <w:pgMar w:top="1702" w:right="1440" w:bottom="1440" w:left="1440" w:header="851" w:footer="4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15454" w14:textId="77777777" w:rsidR="00B05C19" w:rsidRDefault="00B05C19" w:rsidP="003803E6">
      <w:pPr>
        <w:spacing w:after="0" w:line="240" w:lineRule="auto"/>
      </w:pPr>
      <w:r>
        <w:separator/>
      </w:r>
    </w:p>
  </w:endnote>
  <w:endnote w:type="continuationSeparator" w:id="0">
    <w:p w14:paraId="12BF973D" w14:textId="77777777" w:rsidR="00B05C19" w:rsidRDefault="00B05C19" w:rsidP="00380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scadia Mono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2AC2F" w14:textId="77777777" w:rsidR="000E4863" w:rsidRDefault="000E4863" w:rsidP="00FE5BD7">
    <w:pPr>
      <w:pStyle w:val="Footer"/>
    </w:pPr>
    <w:r>
      <w:t xml:space="preserve">201105025    </w:t>
    </w:r>
    <w:r w:rsidR="009E6446">
      <w:t xml:space="preserve">                                                                                                                              PAGE NO:</w:t>
    </w:r>
    <w:r>
      <w:t xml:space="preserve">                                                                                                                                                        </w:t>
    </w:r>
  </w:p>
  <w:p w14:paraId="1F846FE7" w14:textId="77777777" w:rsidR="000E4863" w:rsidRDefault="000E48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9E53A" w14:textId="77777777" w:rsidR="00B05C19" w:rsidRDefault="00B05C19" w:rsidP="003803E6">
      <w:pPr>
        <w:spacing w:after="0" w:line="240" w:lineRule="auto"/>
      </w:pPr>
      <w:r>
        <w:separator/>
      </w:r>
    </w:p>
  </w:footnote>
  <w:footnote w:type="continuationSeparator" w:id="0">
    <w:p w14:paraId="2A9FFB0A" w14:textId="77777777" w:rsidR="00B05C19" w:rsidRDefault="00B05C19" w:rsidP="00380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B1F4A" w14:textId="77777777" w:rsidR="003803E6" w:rsidRPr="003803E6" w:rsidRDefault="003803E6" w:rsidP="003803E6">
    <w:pPr>
      <w:pStyle w:val="Header"/>
      <w:jc w:val="center"/>
      <w:rPr>
        <w:rFonts w:ascii="Berlin Sans FB" w:hAnsi="Berlin Sans FB"/>
        <w:sz w:val="36"/>
        <w:szCs w:val="36"/>
      </w:rPr>
    </w:pPr>
    <w:r w:rsidRPr="003803E6">
      <w:rPr>
        <w:rFonts w:ascii="Berlin Sans FB" w:hAnsi="Berlin Sans FB"/>
        <w:sz w:val="36"/>
        <w:szCs w:val="36"/>
      </w:rPr>
      <w:t>GOA COLLEGE OF ENGINEERING</w:t>
    </w:r>
  </w:p>
  <w:p w14:paraId="13CC1275" w14:textId="77777777" w:rsidR="003803E6" w:rsidRPr="003803E6" w:rsidRDefault="003803E6" w:rsidP="003803E6">
    <w:pPr>
      <w:pStyle w:val="Header"/>
      <w:jc w:val="center"/>
      <w:rPr>
        <w:sz w:val="24"/>
        <w:szCs w:val="24"/>
      </w:rPr>
    </w:pPr>
    <w:r>
      <w:rPr>
        <w:sz w:val="24"/>
        <w:szCs w:val="24"/>
      </w:rPr>
      <w:t>FARMAGUDI, PONDA GOA</w:t>
    </w:r>
  </w:p>
  <w:p w14:paraId="16ECCB4D" w14:textId="77777777" w:rsidR="003803E6" w:rsidRDefault="003803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5D6"/>
    <w:multiLevelType w:val="hybridMultilevel"/>
    <w:tmpl w:val="E67014E8"/>
    <w:lvl w:ilvl="0" w:tplc="2B98DF94">
      <w:start w:val="1"/>
      <w:numFmt w:val="decimal"/>
      <w:lvlText w:val="%1)"/>
      <w:lvlJc w:val="left"/>
      <w:pPr>
        <w:ind w:left="720" w:hanging="360"/>
      </w:pPr>
      <w:rPr>
        <w:rFonts w:cs="Calibri" w:hint="default"/>
        <w:b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16CF3"/>
    <w:multiLevelType w:val="hybridMultilevel"/>
    <w:tmpl w:val="F648D1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75F63"/>
    <w:multiLevelType w:val="hybridMultilevel"/>
    <w:tmpl w:val="280013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BF7B58"/>
    <w:multiLevelType w:val="hybridMultilevel"/>
    <w:tmpl w:val="3578C216"/>
    <w:lvl w:ilvl="0" w:tplc="66C4DD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5B55B4"/>
    <w:multiLevelType w:val="hybridMultilevel"/>
    <w:tmpl w:val="AFDAC0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4915239">
    <w:abstractNumId w:val="4"/>
  </w:num>
  <w:num w:numId="2" w16cid:durableId="20475554">
    <w:abstractNumId w:val="2"/>
  </w:num>
  <w:num w:numId="3" w16cid:durableId="693533935">
    <w:abstractNumId w:val="3"/>
  </w:num>
  <w:num w:numId="4" w16cid:durableId="1673873625">
    <w:abstractNumId w:val="1"/>
  </w:num>
  <w:num w:numId="5" w16cid:durableId="1709380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wNTU1NrWwNDY3NzdW0lEKTi0uzszPAykwrQUAfoMEaywAAAA="/>
  </w:docVars>
  <w:rsids>
    <w:rsidRoot w:val="00B90217"/>
    <w:rsid w:val="0005603A"/>
    <w:rsid w:val="000E4863"/>
    <w:rsid w:val="001E2F7E"/>
    <w:rsid w:val="00213FD6"/>
    <w:rsid w:val="003803E6"/>
    <w:rsid w:val="004C293E"/>
    <w:rsid w:val="006C5781"/>
    <w:rsid w:val="007020C8"/>
    <w:rsid w:val="00816D67"/>
    <w:rsid w:val="0088130E"/>
    <w:rsid w:val="008D10DD"/>
    <w:rsid w:val="00915A28"/>
    <w:rsid w:val="009E6446"/>
    <w:rsid w:val="00A83E1A"/>
    <w:rsid w:val="00AA3445"/>
    <w:rsid w:val="00AD63B3"/>
    <w:rsid w:val="00B05C19"/>
    <w:rsid w:val="00B90217"/>
    <w:rsid w:val="00BE5E3B"/>
    <w:rsid w:val="00C44731"/>
    <w:rsid w:val="00D965E8"/>
    <w:rsid w:val="00EA5843"/>
    <w:rsid w:val="00F65DB7"/>
    <w:rsid w:val="00F830F8"/>
    <w:rsid w:val="00FE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4DD589"/>
  <w15:chartTrackingRefBased/>
  <w15:docId w15:val="{1417854F-6197-43D8-A0F0-685581944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3E6"/>
  </w:style>
  <w:style w:type="paragraph" w:styleId="Footer">
    <w:name w:val="footer"/>
    <w:basedOn w:val="Normal"/>
    <w:link w:val="FooterChar"/>
    <w:uiPriority w:val="99"/>
    <w:unhideWhenUsed/>
    <w:rsid w:val="00380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3E6"/>
  </w:style>
  <w:style w:type="paragraph" w:styleId="ListParagraph">
    <w:name w:val="List Paragraph"/>
    <w:basedOn w:val="Normal"/>
    <w:uiPriority w:val="34"/>
    <w:qFormat/>
    <w:rsid w:val="00B902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1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loyd\Documents\Custom%20Office%20Templates\O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A7CA0-F1A8-43E5-9450-99AA67291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OS</Template>
  <TotalTime>143</TotalTime>
  <Pages>21</Pages>
  <Words>3239</Words>
  <Characters>18464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Lloyd Costa</cp:lastModifiedBy>
  <cp:revision>19</cp:revision>
  <dcterms:created xsi:type="dcterms:W3CDTF">2022-11-14T00:57:00Z</dcterms:created>
  <dcterms:modified xsi:type="dcterms:W3CDTF">2022-11-14T08:24:00Z</dcterms:modified>
</cp:coreProperties>
</file>