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7F8A" w14:textId="3DE60E7D" w:rsidR="003803E6" w:rsidRDefault="001679B4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1679B4">
        <w:rPr>
          <w:rFonts w:ascii="Verdana" w:hAnsi="Verdana" w:cs="Microsoft Sans Serif"/>
          <w:b/>
          <w:bCs/>
          <w:sz w:val="20"/>
          <w:szCs w:val="20"/>
          <w:lang w:val="en-US"/>
        </w:rPr>
        <w:t>1)</w:t>
      </w:r>
    </w:p>
    <w:p w14:paraId="3DC6943F" w14:textId="4A601F27" w:rsidR="001679B4" w:rsidRDefault="001679B4" w:rsidP="003803E6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1679B4">
        <w:rPr>
          <w:rFonts w:ascii="Verdana" w:hAnsi="Verdana" w:cs="Microsoft Sans Serif"/>
          <w:sz w:val="20"/>
          <w:szCs w:val="20"/>
          <w:lang w:val="en-US"/>
        </w:rPr>
        <w:t>Write a program</w:t>
      </w:r>
      <w:r w:rsidR="00F830D8">
        <w:rPr>
          <w:rFonts w:ascii="Verdana" w:hAnsi="Verdana" w:cs="Microsoft Sans Serif"/>
          <w:sz w:val="20"/>
          <w:szCs w:val="20"/>
          <w:lang w:val="en-US"/>
        </w:rPr>
        <w:t xml:space="preserve"> to check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 if a number </w:t>
      </w:r>
      <w:r w:rsidR="00F830D8">
        <w:rPr>
          <w:rFonts w:ascii="Verdana" w:hAnsi="Verdana" w:cs="Microsoft Sans Serif"/>
          <w:sz w:val="20"/>
          <w:szCs w:val="20"/>
          <w:lang w:val="en-US"/>
        </w:rPr>
        <w:t>is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 a </w:t>
      </w:r>
      <w:r>
        <w:rPr>
          <w:rFonts w:ascii="Verdana" w:hAnsi="Verdana" w:cs="Microsoft Sans Serif"/>
          <w:sz w:val="20"/>
          <w:szCs w:val="20"/>
          <w:lang w:val="en-US"/>
        </w:rPr>
        <w:t>p</w:t>
      </w:r>
      <w:r w:rsidRPr="001679B4">
        <w:rPr>
          <w:rFonts w:ascii="Verdana" w:hAnsi="Verdana" w:cs="Microsoft Sans Serif"/>
          <w:sz w:val="20"/>
          <w:szCs w:val="20"/>
          <w:lang w:val="en-US"/>
        </w:rPr>
        <w:t>alindrome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="00F830D8">
        <w:rPr>
          <w:rFonts w:ascii="Verdana" w:hAnsi="Verdana" w:cs="Microsoft Sans Serif"/>
          <w:sz w:val="20"/>
          <w:szCs w:val="20"/>
          <w:lang w:val="en-US"/>
        </w:rPr>
        <w:t>n</w:t>
      </w:r>
      <w:r>
        <w:rPr>
          <w:rFonts w:ascii="Verdana" w:hAnsi="Verdana" w:cs="Microsoft Sans Serif"/>
          <w:sz w:val="20"/>
          <w:szCs w:val="20"/>
          <w:lang w:val="en-US"/>
        </w:rPr>
        <w:t>umber</w:t>
      </w:r>
      <w:r w:rsidR="00F830D8">
        <w:rPr>
          <w:rFonts w:ascii="Verdana" w:hAnsi="Verdana" w:cs="Microsoft Sans Serif"/>
          <w:sz w:val="20"/>
          <w:szCs w:val="20"/>
          <w:lang w:val="en-US"/>
        </w:rPr>
        <w:t xml:space="preserve"> or not</w:t>
      </w:r>
    </w:p>
    <w:p w14:paraId="77BB352D" w14:textId="675932AF" w:rsidR="001679B4" w:rsidRDefault="001679B4" w:rsidP="003803E6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56AE87DD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class A1{</w:t>
      </w:r>
    </w:p>
    <w:p w14:paraId="009F0048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</w:p>
    <w:p w14:paraId="6EDA7935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public static void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main(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String S[])</w:t>
      </w:r>
    </w:p>
    <w:p w14:paraId="4E68E927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29C56F23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int n=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1001,a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=0,b=0;</w:t>
      </w:r>
    </w:p>
    <w:p w14:paraId="16454FC2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int temp=n;</w:t>
      </w:r>
    </w:p>
    <w:p w14:paraId="7C11883C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47A45FEE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while(n&gt;0)</w:t>
      </w:r>
    </w:p>
    <w:p w14:paraId="08010A4D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{</w:t>
      </w:r>
    </w:p>
    <w:p w14:paraId="2AF4E179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a=n%10;</w:t>
      </w:r>
    </w:p>
    <w:p w14:paraId="0F7AACF6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b=(b*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10)+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a;</w:t>
      </w:r>
    </w:p>
    <w:p w14:paraId="704A1036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n=n/10;</w:t>
      </w:r>
    </w:p>
    <w:p w14:paraId="645CE652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}</w:t>
      </w:r>
    </w:p>
    <w:p w14:paraId="5AFCB79F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C1D34D1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if(b==temp)</w:t>
      </w:r>
    </w:p>
    <w:p w14:paraId="777FF889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System.out.println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("PALLINDROME NUMBER");</w:t>
      </w:r>
    </w:p>
    <w:p w14:paraId="036E8BF8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else</w:t>
      </w:r>
    </w:p>
    <w:p w14:paraId="42FC67A9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System.out.println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("NOT A PALLINDROME NUMBER");</w:t>
      </w:r>
    </w:p>
    <w:p w14:paraId="68218B92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9F43D53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63FA63B3" w14:textId="39D72281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0D538E53" w14:textId="77777777" w:rsidR="004F52EF" w:rsidRPr="001679B4" w:rsidRDefault="004F52EF" w:rsidP="004F52EF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4DDAA689" w14:textId="5987C95D" w:rsidR="001679B4" w:rsidRDefault="001679B4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1679B4">
        <w:rPr>
          <w:rFonts w:ascii="Verdana" w:hAnsi="Verdana" w:cs="Microsoft Sans Serif"/>
          <w:b/>
          <w:bCs/>
          <w:sz w:val="20"/>
          <w:szCs w:val="20"/>
          <w:lang w:val="en-US"/>
        </w:rPr>
        <w:t>OUTPUT</w:t>
      </w:r>
    </w:p>
    <w:p w14:paraId="4944CC00" w14:textId="5762C478" w:rsidR="004F52EF" w:rsidRDefault="004F52EF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4F52EF">
        <w:rPr>
          <w:rFonts w:ascii="Verdana" w:hAnsi="Verdana" w:cs="Microsoft Sans Serif"/>
          <w:b/>
          <w:bCs/>
          <w:sz w:val="20"/>
          <w:szCs w:val="20"/>
          <w:lang w:val="en-US"/>
        </w:rPr>
        <w:drawing>
          <wp:inline distT="0" distB="0" distL="0" distR="0" wp14:anchorId="03181919" wp14:editId="016625FD">
            <wp:extent cx="5731510" cy="806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4B13" w14:textId="1E2FF6C4" w:rsidR="001679B4" w:rsidRDefault="001679B4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E2257BA" w14:textId="69C1F12A" w:rsidR="001679B4" w:rsidRDefault="001679B4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2</w:t>
      </w:r>
      <w:r w:rsidRPr="001679B4">
        <w:rPr>
          <w:rFonts w:ascii="Verdana" w:hAnsi="Verdana" w:cs="Microsoft Sans Serif"/>
          <w:b/>
          <w:bCs/>
          <w:sz w:val="20"/>
          <w:szCs w:val="20"/>
          <w:lang w:val="en-US"/>
        </w:rPr>
        <w:t>)</w:t>
      </w:r>
    </w:p>
    <w:p w14:paraId="668C61E5" w14:textId="46CC16ED" w:rsidR="001679B4" w:rsidRDefault="001679B4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1679B4">
        <w:rPr>
          <w:rFonts w:ascii="Verdana" w:hAnsi="Verdana" w:cs="Microsoft Sans Serif"/>
          <w:sz w:val="20"/>
          <w:szCs w:val="20"/>
          <w:lang w:val="en-US"/>
        </w:rPr>
        <w:t>Write a program to find sum of digits of a multidigit number</w:t>
      </w:r>
    </w:p>
    <w:p w14:paraId="1E986EE6" w14:textId="58E3229A" w:rsidR="004F52EF" w:rsidRDefault="004F52EF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43506E28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class A2{</w:t>
      </w:r>
    </w:p>
    <w:p w14:paraId="7F9ED855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public static void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main(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String S[])</w:t>
      </w:r>
    </w:p>
    <w:p w14:paraId="0BDE32FD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6656BBFF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int n=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1111,sum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=0,a;</w:t>
      </w:r>
    </w:p>
    <w:p w14:paraId="2877064C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int temp=n;</w:t>
      </w:r>
    </w:p>
    <w:p w14:paraId="79395138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6EDD9B7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while(n&gt;0)</w:t>
      </w:r>
    </w:p>
    <w:p w14:paraId="0DC60B70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{</w:t>
      </w:r>
    </w:p>
    <w:p w14:paraId="01B185E2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a=n%10;</w:t>
      </w:r>
    </w:p>
    <w:p w14:paraId="1269D970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sum=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sum+a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01C76939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    n=n/10;</w:t>
      </w:r>
    </w:p>
    <w:p w14:paraId="5A1C576B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}</w:t>
      </w:r>
    </w:p>
    <w:p w14:paraId="0C52880E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System.out.println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("Sum="+sum);</w:t>
      </w:r>
    </w:p>
    <w:p w14:paraId="553A45F2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1CB35EDD" w14:textId="30961892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09397175" w14:textId="77777777" w:rsidR="004F52EF" w:rsidRPr="001679B4" w:rsidRDefault="004F52EF" w:rsidP="004F52EF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488CFB09" w14:textId="77777777" w:rsidR="00D84AA9" w:rsidRDefault="00D84AA9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E2182F1" w14:textId="77777777" w:rsidR="00D84AA9" w:rsidRDefault="00D84AA9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2947A8A" w14:textId="638771B1" w:rsidR="001679B4" w:rsidRDefault="001679B4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1679B4">
        <w:rPr>
          <w:rFonts w:ascii="Verdana" w:hAnsi="Verdana" w:cs="Microsoft Sans Serif"/>
          <w:b/>
          <w:bCs/>
          <w:sz w:val="20"/>
          <w:szCs w:val="20"/>
          <w:lang w:val="en-US"/>
        </w:rPr>
        <w:lastRenderedPageBreak/>
        <w:t>OUTPUT</w:t>
      </w:r>
    </w:p>
    <w:p w14:paraId="6965009C" w14:textId="53DB1370" w:rsidR="004F52EF" w:rsidRPr="001679B4" w:rsidRDefault="004F52EF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4F52EF">
        <w:rPr>
          <w:rFonts w:ascii="Verdana" w:hAnsi="Verdana" w:cs="Microsoft Sans Serif"/>
          <w:b/>
          <w:bCs/>
          <w:sz w:val="20"/>
          <w:szCs w:val="20"/>
          <w:lang w:val="en-US"/>
        </w:rPr>
        <w:drawing>
          <wp:inline distT="0" distB="0" distL="0" distR="0" wp14:anchorId="16858C27" wp14:editId="420C58E7">
            <wp:extent cx="5731510" cy="448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6F08" w14:textId="052DCCA3" w:rsidR="001679B4" w:rsidRDefault="001679B4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192E5D8" w14:textId="51514842" w:rsidR="001679B4" w:rsidRDefault="001679B4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3</w:t>
      </w:r>
      <w:r w:rsidRPr="001679B4">
        <w:rPr>
          <w:rFonts w:ascii="Verdana" w:hAnsi="Verdana" w:cs="Microsoft Sans Serif"/>
          <w:b/>
          <w:bCs/>
          <w:sz w:val="20"/>
          <w:szCs w:val="20"/>
          <w:lang w:val="en-US"/>
        </w:rPr>
        <w:t>)</w:t>
      </w:r>
    </w:p>
    <w:p w14:paraId="4B88415F" w14:textId="27DAD5BA" w:rsidR="001679B4" w:rsidRDefault="001679B4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1679B4">
        <w:rPr>
          <w:rFonts w:ascii="Verdana" w:hAnsi="Verdana" w:cs="Microsoft Sans Serif"/>
          <w:sz w:val="20"/>
          <w:szCs w:val="20"/>
          <w:lang w:val="en-US"/>
        </w:rPr>
        <w:t>Write a program to create a class called shape, create a default constructor for this class, write overloaded methos to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Pr="001679B4">
        <w:rPr>
          <w:rFonts w:ascii="Verdana" w:hAnsi="Verdana" w:cs="Microsoft Sans Serif"/>
          <w:sz w:val="20"/>
          <w:szCs w:val="20"/>
          <w:lang w:val="en-US"/>
        </w:rPr>
        <w:t>calcu</w:t>
      </w:r>
      <w:r>
        <w:rPr>
          <w:rFonts w:ascii="Verdana" w:hAnsi="Verdana" w:cs="Microsoft Sans Serif"/>
          <w:sz w:val="20"/>
          <w:szCs w:val="20"/>
          <w:lang w:val="en-US"/>
        </w:rPr>
        <w:t>l</w:t>
      </w:r>
      <w:r w:rsidRPr="001679B4">
        <w:rPr>
          <w:rFonts w:ascii="Verdana" w:hAnsi="Verdana" w:cs="Microsoft Sans Serif"/>
          <w:sz w:val="20"/>
          <w:szCs w:val="20"/>
          <w:lang w:val="en-US"/>
        </w:rPr>
        <w:t>ate area of differ</w:t>
      </w:r>
      <w:r>
        <w:rPr>
          <w:rFonts w:ascii="Verdana" w:hAnsi="Verdana" w:cs="Microsoft Sans Serif"/>
          <w:sz w:val="20"/>
          <w:szCs w:val="20"/>
          <w:lang w:val="en-US"/>
        </w:rPr>
        <w:t>e</w:t>
      </w:r>
      <w:r w:rsidRPr="001679B4">
        <w:rPr>
          <w:rFonts w:ascii="Verdana" w:hAnsi="Verdana" w:cs="Microsoft Sans Serif"/>
          <w:sz w:val="20"/>
          <w:szCs w:val="20"/>
          <w:lang w:val="en-US"/>
        </w:rPr>
        <w:t>nt shapes</w:t>
      </w:r>
      <w:r w:rsidR="004F52EF">
        <w:rPr>
          <w:rFonts w:ascii="Verdana" w:hAnsi="Verdana" w:cs="Microsoft Sans Serif"/>
          <w:sz w:val="20"/>
          <w:szCs w:val="20"/>
          <w:lang w:val="en-US"/>
        </w:rPr>
        <w:t>.</w:t>
      </w:r>
    </w:p>
    <w:p w14:paraId="11461312" w14:textId="48564C7D" w:rsidR="004F52EF" w:rsidRDefault="004F52EF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1CA68875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class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shape{</w:t>
      </w:r>
      <w:proofErr w:type="gramEnd"/>
    </w:p>
    <w:p w14:paraId="3BCDC4E0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int </w:t>
      </w:r>
      <w:proofErr w:type="spellStart"/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l,b</w:t>
      </w:r>
      <w:proofErr w:type="spellEnd"/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60068D14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shape(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)</w:t>
      </w:r>
    </w:p>
    <w:p w14:paraId="765F31F2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3D0C1084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l=0;</w:t>
      </w:r>
    </w:p>
    <w:p w14:paraId="12E27EAF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b=0;</w:t>
      </w:r>
    </w:p>
    <w:p w14:paraId="1622B42D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4C66E974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316EF71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area(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int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l,int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b)</w:t>
      </w:r>
    </w:p>
    <w:p w14:paraId="41EC95E5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2C3F55D9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return(l*b);</w:t>
      </w:r>
    </w:p>
    <w:p w14:paraId="14CD2FA4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1EA956D6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1750251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area(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int l)</w:t>
      </w:r>
    </w:p>
    <w:p w14:paraId="60E6CE91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118F7528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return(l*l);</w:t>
      </w:r>
    </w:p>
    <w:p w14:paraId="478E4943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389D5EFD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0851ECFA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49FCD6DC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03CB9DED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class A3{</w:t>
      </w:r>
    </w:p>
    <w:p w14:paraId="35764512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public static void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main(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String S[])</w:t>
      </w:r>
    </w:p>
    <w:p w14:paraId="15449151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028798BC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shape x=new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shape(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26FB22A4" w14:textId="7D9B8B14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System.out.println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("AREA OF RECT</w:t>
      </w:r>
      <w:r w:rsidR="00F830D8"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ANGLE</w:t>
      </w: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="+</w:t>
      </w:r>
      <w:proofErr w:type="spellStart"/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x.area</w:t>
      </w:r>
      <w:proofErr w:type="spellEnd"/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(2,3));</w:t>
      </w:r>
    </w:p>
    <w:p w14:paraId="0B6CA5DB" w14:textId="466A82C9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System.out.println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("AREA OF </w:t>
      </w:r>
      <w:r w:rsidR="00F830D8"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SQUARE</w:t>
      </w: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="+</w:t>
      </w:r>
      <w:proofErr w:type="spellStart"/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x.area</w:t>
      </w:r>
      <w:proofErr w:type="spellEnd"/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(2));</w:t>
      </w:r>
    </w:p>
    <w:p w14:paraId="6223767B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</w:p>
    <w:p w14:paraId="0585482B" w14:textId="77777777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31C14508" w14:textId="3E4A72FE" w:rsidR="004F52EF" w:rsidRPr="00F830D8" w:rsidRDefault="004F52EF" w:rsidP="004F52EF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492A5742" w14:textId="77777777" w:rsidR="004F52EF" w:rsidRPr="001679B4" w:rsidRDefault="004F52EF" w:rsidP="004F52EF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4540B24D" w14:textId="786268C6" w:rsidR="001679B4" w:rsidRDefault="001679B4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1679B4">
        <w:rPr>
          <w:rFonts w:ascii="Verdana" w:hAnsi="Verdana" w:cs="Microsoft Sans Serif"/>
          <w:b/>
          <w:bCs/>
          <w:sz w:val="20"/>
          <w:szCs w:val="20"/>
          <w:lang w:val="en-US"/>
        </w:rPr>
        <w:t>OUTPUT</w:t>
      </w:r>
    </w:p>
    <w:p w14:paraId="725A600C" w14:textId="19AD54A5" w:rsidR="004F52EF" w:rsidRPr="001679B4" w:rsidRDefault="00F830D8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F830D8">
        <w:rPr>
          <w:rFonts w:ascii="Verdana" w:hAnsi="Verdana" w:cs="Microsoft Sans Serif"/>
          <w:b/>
          <w:bCs/>
          <w:sz w:val="20"/>
          <w:szCs w:val="20"/>
          <w:lang w:val="en-US"/>
        </w:rPr>
        <w:drawing>
          <wp:inline distT="0" distB="0" distL="0" distR="0" wp14:anchorId="2994F8D6" wp14:editId="7B22BD95">
            <wp:extent cx="5731510" cy="467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4E26" w14:textId="5E05172D" w:rsidR="001679B4" w:rsidRDefault="001679B4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2A5D58B" w14:textId="77777777" w:rsidR="00F830D8" w:rsidRDefault="00F830D8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990A986" w14:textId="7F28287A" w:rsidR="001679B4" w:rsidRDefault="001679B4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4</w:t>
      </w:r>
      <w:r w:rsidRPr="001679B4">
        <w:rPr>
          <w:rFonts w:ascii="Verdana" w:hAnsi="Verdana" w:cs="Microsoft Sans Serif"/>
          <w:b/>
          <w:bCs/>
          <w:sz w:val="20"/>
          <w:szCs w:val="20"/>
          <w:lang w:val="en-US"/>
        </w:rPr>
        <w:t>)</w:t>
      </w:r>
    </w:p>
    <w:p w14:paraId="580932D7" w14:textId="4FF512C9" w:rsidR="001679B4" w:rsidRPr="001679B4" w:rsidRDefault="001679B4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Write a program to create a class bicycle which has to attributes, gear and speed, write a </w:t>
      </w:r>
      <w:r w:rsidRPr="001679B4">
        <w:rPr>
          <w:rFonts w:ascii="Verdana" w:hAnsi="Verdana" w:cs="Microsoft Sans Serif"/>
          <w:sz w:val="20"/>
          <w:szCs w:val="20"/>
          <w:lang w:val="en-US"/>
        </w:rPr>
        <w:t>parameterized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 constructor for this class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Pr="001679B4">
        <w:rPr>
          <w:rFonts w:ascii="Verdana" w:hAnsi="Verdana" w:cs="Microsoft Sans Serif"/>
          <w:sz w:val="20"/>
          <w:szCs w:val="20"/>
          <w:lang w:val="en-US"/>
        </w:rPr>
        <w:t>let this class have 3 methos</w:t>
      </w:r>
    </w:p>
    <w:p w14:paraId="73F0521F" w14:textId="5412F230" w:rsidR="001679B4" w:rsidRPr="001679B4" w:rsidRDefault="001679B4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1) </w:t>
      </w:r>
      <w:proofErr w:type="spellStart"/>
      <w:r w:rsidRPr="001679B4">
        <w:rPr>
          <w:rFonts w:ascii="Verdana" w:hAnsi="Verdana" w:cs="Microsoft Sans Serif"/>
          <w:sz w:val="20"/>
          <w:szCs w:val="20"/>
          <w:lang w:val="en-US"/>
        </w:rPr>
        <w:t>Applybrake</w:t>
      </w:r>
      <w:proofErr w:type="spellEnd"/>
      <w:r w:rsidRPr="001679B4">
        <w:rPr>
          <w:rFonts w:ascii="Verdana" w:hAnsi="Verdana" w:cs="Microsoft Sans Serif"/>
          <w:sz w:val="20"/>
          <w:szCs w:val="20"/>
          <w:lang w:val="en-US"/>
        </w:rPr>
        <w:t>: reduces the speed accordingly</w:t>
      </w:r>
    </w:p>
    <w:p w14:paraId="658B5E4E" w14:textId="020678CA" w:rsidR="001679B4" w:rsidRPr="001679B4" w:rsidRDefault="001679B4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2) </w:t>
      </w:r>
      <w:proofErr w:type="spellStart"/>
      <w:r w:rsidRPr="001679B4">
        <w:rPr>
          <w:rFonts w:ascii="Verdana" w:hAnsi="Verdana" w:cs="Microsoft Sans Serif"/>
          <w:sz w:val="20"/>
          <w:szCs w:val="20"/>
          <w:lang w:val="en-US"/>
        </w:rPr>
        <w:t>SpeedUp</w:t>
      </w:r>
      <w:proofErr w:type="spellEnd"/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: Increases the speed </w:t>
      </w:r>
      <w:r w:rsidRPr="001679B4">
        <w:rPr>
          <w:rFonts w:ascii="Verdana" w:hAnsi="Verdana" w:cs="Microsoft Sans Serif"/>
          <w:sz w:val="20"/>
          <w:szCs w:val="20"/>
          <w:lang w:val="en-US"/>
        </w:rPr>
        <w:t>accordingly</w:t>
      </w:r>
    </w:p>
    <w:p w14:paraId="2EADB7AB" w14:textId="42C15D04" w:rsidR="001679B4" w:rsidRPr="001679B4" w:rsidRDefault="001679B4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3) </w:t>
      </w:r>
      <w:proofErr w:type="spellStart"/>
      <w:r w:rsidRPr="001679B4">
        <w:rPr>
          <w:rFonts w:ascii="Verdana" w:hAnsi="Verdana" w:cs="Microsoft Sans Serif"/>
          <w:sz w:val="20"/>
          <w:szCs w:val="20"/>
          <w:lang w:val="en-US"/>
        </w:rPr>
        <w:t>NoOfGreas</w:t>
      </w:r>
      <w:proofErr w:type="spellEnd"/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: display no of </w:t>
      </w:r>
      <w:r w:rsidRPr="001679B4">
        <w:rPr>
          <w:rFonts w:ascii="Verdana" w:hAnsi="Verdana" w:cs="Microsoft Sans Serif"/>
          <w:sz w:val="20"/>
          <w:szCs w:val="20"/>
          <w:lang w:val="en-US"/>
        </w:rPr>
        <w:t>gears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 and the speed</w:t>
      </w:r>
    </w:p>
    <w:p w14:paraId="5DC42A02" w14:textId="0F1A3673" w:rsidR="001679B4" w:rsidRDefault="001679B4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1679B4">
        <w:rPr>
          <w:rFonts w:ascii="Verdana" w:hAnsi="Verdana" w:cs="Microsoft Sans Serif"/>
          <w:sz w:val="20"/>
          <w:szCs w:val="20"/>
          <w:lang w:val="en-US"/>
        </w:rPr>
        <w:lastRenderedPageBreak/>
        <w:t>Write another class called mountain bike which extends class bicycle and has a field called seat height</w:t>
      </w:r>
      <w:r>
        <w:rPr>
          <w:rFonts w:ascii="Verdana" w:hAnsi="Verdana" w:cs="Microsoft Sans Serif"/>
          <w:sz w:val="20"/>
          <w:szCs w:val="20"/>
          <w:lang w:val="en-US"/>
        </w:rPr>
        <w:t xml:space="preserve">, </w:t>
      </w:r>
      <w:r w:rsidRPr="001679B4">
        <w:rPr>
          <w:rFonts w:ascii="Verdana" w:hAnsi="Verdana" w:cs="Microsoft Sans Serif"/>
          <w:sz w:val="20"/>
          <w:szCs w:val="20"/>
          <w:lang w:val="en-US"/>
        </w:rPr>
        <w:t>implement a constructor to initiate the 3 parameters also write a metho</w:t>
      </w:r>
      <w:r>
        <w:rPr>
          <w:rFonts w:ascii="Verdana" w:hAnsi="Verdana" w:cs="Microsoft Sans Serif"/>
          <w:sz w:val="20"/>
          <w:szCs w:val="20"/>
          <w:lang w:val="en-US"/>
        </w:rPr>
        <w:t xml:space="preserve">d </w:t>
      </w:r>
      <w:r w:rsidRPr="001679B4">
        <w:rPr>
          <w:rFonts w:ascii="Verdana" w:hAnsi="Verdana" w:cs="Microsoft Sans Serif"/>
          <w:sz w:val="20"/>
          <w:szCs w:val="20"/>
          <w:lang w:val="en-US"/>
        </w:rPr>
        <w:t>that allows you to set the seat height to a new value</w:t>
      </w:r>
    </w:p>
    <w:p w14:paraId="7BA7A501" w14:textId="6EFE0DD6" w:rsidR="001679B4" w:rsidRDefault="001679B4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4A4615B2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class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Bicycle{</w:t>
      </w:r>
      <w:proofErr w:type="gramEnd"/>
    </w:p>
    <w:p w14:paraId="7DBB221B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gear;</w:t>
      </w:r>
    </w:p>
    <w:p w14:paraId="0F185ADA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float speed;</w:t>
      </w:r>
    </w:p>
    <w:p w14:paraId="3462062F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Bicycle(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int a, float b)</w:t>
      </w:r>
    </w:p>
    <w:p w14:paraId="2F93FA43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5AF4B73A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gear=a;</w:t>
      </w:r>
    </w:p>
    <w:p w14:paraId="79261292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speed=b;</w:t>
      </w:r>
    </w:p>
    <w:p w14:paraId="44A35776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495F1D69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0F8334A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void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Apply_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brake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float a)</w:t>
      </w:r>
    </w:p>
    <w:p w14:paraId="2CD4782C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6E13051A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speed=speed-a;</w:t>
      </w:r>
    </w:p>
    <w:p w14:paraId="6AB79D78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2120FB82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095D67D2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void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Speed_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up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float a)</w:t>
      </w:r>
    </w:p>
    <w:p w14:paraId="5F64A29A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32BEDA71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speed=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speed+a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5ECEFB7D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4592CD77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BE12D04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void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No_of_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gears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)</w:t>
      </w:r>
    </w:p>
    <w:p w14:paraId="7888C3AC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31C799CB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System.out.println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("NO OF GEARS="+gear+"\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nSPEED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="+speed);</w:t>
      </w:r>
    </w:p>
    <w:p w14:paraId="5163C169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 </w:t>
      </w:r>
    </w:p>
    <w:p w14:paraId="7AFFA99D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3D1AEF63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4D5E6C7A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class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Mountain_bike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extends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Bicycle{</w:t>
      </w:r>
      <w:proofErr w:type="gramEnd"/>
    </w:p>
    <w:p w14:paraId="3A74510C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float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Seat_height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1B561333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502B5D33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Mountain_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bike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float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speed,int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gear, float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seatH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)</w:t>
      </w:r>
    </w:p>
    <w:p w14:paraId="2AA346EB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54E47398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super(</w:t>
      </w:r>
      <w:proofErr w:type="spellStart"/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gear,speed</w:t>
      </w:r>
      <w:proofErr w:type="spellEnd"/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5B338055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Seat_height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=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seatH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</w:p>
    <w:p w14:paraId="61CF2F38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64535839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C6C7D96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setH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float a)</w:t>
      </w:r>
    </w:p>
    <w:p w14:paraId="191ADF80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36FCFCA7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Seat_height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=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Seat_height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-a;</w:t>
      </w:r>
    </w:p>
    <w:p w14:paraId="227573A1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0EE19C9E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00420490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7FB5AD66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class A4{</w:t>
      </w:r>
    </w:p>
    <w:p w14:paraId="77CA1EE2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00FC3DB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public static void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main(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String S[])</w:t>
      </w:r>
    </w:p>
    <w:p w14:paraId="17D976DD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0CB1A8A5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Mountain_bike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x=new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Mountain_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bike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5.5f,5,1.2f);</w:t>
      </w:r>
    </w:p>
    <w:p w14:paraId="169F89CD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x.Apply_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brake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1.0f);</w:t>
      </w:r>
    </w:p>
    <w:p w14:paraId="0176385F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x.Speed_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up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3.0f);</w:t>
      </w:r>
    </w:p>
    <w:p w14:paraId="2F5D3F26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x.No_of_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gears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274C55D8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2365AA81" w14:textId="51508FC3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498C6EA2" w14:textId="596F5C01" w:rsidR="001679B4" w:rsidRPr="001679B4" w:rsidRDefault="001679B4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1679B4">
        <w:rPr>
          <w:rFonts w:ascii="Verdana" w:hAnsi="Verdana" w:cs="Microsoft Sans Serif"/>
          <w:b/>
          <w:bCs/>
          <w:sz w:val="20"/>
          <w:szCs w:val="20"/>
          <w:lang w:val="en-US"/>
        </w:rPr>
        <w:lastRenderedPageBreak/>
        <w:t>OUTPUT</w:t>
      </w:r>
    </w:p>
    <w:p w14:paraId="04570613" w14:textId="3E258229" w:rsidR="001679B4" w:rsidRDefault="00F830D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F830D8">
        <w:rPr>
          <w:rFonts w:ascii="Verdana" w:hAnsi="Verdana" w:cs="Microsoft Sans Serif"/>
          <w:b/>
          <w:bCs/>
          <w:sz w:val="20"/>
          <w:szCs w:val="20"/>
          <w:lang w:val="en-US"/>
        </w:rPr>
        <w:drawing>
          <wp:inline distT="0" distB="0" distL="0" distR="0" wp14:anchorId="3FFF45B2" wp14:editId="1FB6CF05">
            <wp:extent cx="5731510" cy="581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2D54" w14:textId="77777777" w:rsidR="00F830D8" w:rsidRDefault="00F830D8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E44EEDA" w14:textId="4330C1DE" w:rsidR="001679B4" w:rsidRDefault="001679B4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5</w:t>
      </w:r>
      <w:r w:rsidRPr="001679B4">
        <w:rPr>
          <w:rFonts w:ascii="Verdana" w:hAnsi="Verdana" w:cs="Microsoft Sans Serif"/>
          <w:b/>
          <w:bCs/>
          <w:sz w:val="20"/>
          <w:szCs w:val="20"/>
          <w:lang w:val="en-US"/>
        </w:rPr>
        <w:t>)</w:t>
      </w:r>
    </w:p>
    <w:p w14:paraId="358C290B" w14:textId="352F017F" w:rsidR="001679B4" w:rsidRDefault="001679B4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Write a program to </w:t>
      </w:r>
      <w:r w:rsidRPr="001679B4">
        <w:rPr>
          <w:rFonts w:ascii="Verdana" w:hAnsi="Verdana" w:cs="Microsoft Sans Serif"/>
          <w:sz w:val="20"/>
          <w:szCs w:val="20"/>
          <w:lang w:val="en-US"/>
        </w:rPr>
        <w:t>implement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 class X which has </w:t>
      </w:r>
      <w:r w:rsidRPr="001679B4">
        <w:rPr>
          <w:rFonts w:ascii="Verdana" w:hAnsi="Verdana" w:cs="Microsoft Sans Serif"/>
          <w:sz w:val="20"/>
          <w:szCs w:val="20"/>
          <w:lang w:val="en-US"/>
        </w:rPr>
        <w:t>variable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="004F52EF">
        <w:rPr>
          <w:rFonts w:ascii="Verdana" w:hAnsi="Verdana" w:cs="Microsoft Sans Serif"/>
          <w:sz w:val="20"/>
          <w:szCs w:val="20"/>
          <w:lang w:val="en-US"/>
        </w:rPr>
        <w:t>a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, write a constructor to </w:t>
      </w:r>
      <w:r w:rsidR="004F52EF" w:rsidRPr="001679B4">
        <w:rPr>
          <w:rFonts w:ascii="Verdana" w:hAnsi="Verdana" w:cs="Microsoft Sans Serif"/>
          <w:sz w:val="20"/>
          <w:szCs w:val="20"/>
          <w:lang w:val="en-US"/>
        </w:rPr>
        <w:t>initialize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 this value. Write a class Y which has the </w:t>
      </w:r>
      <w:r w:rsidRPr="001679B4">
        <w:rPr>
          <w:rFonts w:ascii="Verdana" w:hAnsi="Verdana" w:cs="Microsoft Sans Serif"/>
          <w:sz w:val="20"/>
          <w:szCs w:val="20"/>
          <w:lang w:val="en-US"/>
        </w:rPr>
        <w:t>variable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="004F52EF">
        <w:rPr>
          <w:rFonts w:ascii="Verdana" w:hAnsi="Verdana" w:cs="Microsoft Sans Serif"/>
          <w:sz w:val="20"/>
          <w:szCs w:val="20"/>
          <w:lang w:val="en-US"/>
        </w:rPr>
        <w:t xml:space="preserve">b 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and write a constructor to </w:t>
      </w:r>
      <w:r w:rsidR="004F52EF" w:rsidRPr="001679B4">
        <w:rPr>
          <w:rFonts w:ascii="Verdana" w:hAnsi="Verdana" w:cs="Microsoft Sans Serif"/>
          <w:sz w:val="20"/>
          <w:szCs w:val="20"/>
          <w:lang w:val="en-US"/>
        </w:rPr>
        <w:t>initialize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 it.</w:t>
      </w:r>
      <w:r w:rsidR="004F52EF">
        <w:rPr>
          <w:rFonts w:ascii="Verdana" w:hAnsi="Verdana" w:cs="Microsoft Sans Serif"/>
          <w:sz w:val="20"/>
          <w:szCs w:val="20"/>
          <w:lang w:val="en-US"/>
        </w:rPr>
        <w:t xml:space="preserve"> W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rite a class </w:t>
      </w:r>
      <w:r w:rsidR="004F52EF">
        <w:rPr>
          <w:rFonts w:ascii="Verdana" w:hAnsi="Verdana" w:cs="Microsoft Sans Serif"/>
          <w:sz w:val="20"/>
          <w:szCs w:val="20"/>
          <w:lang w:val="en-US"/>
        </w:rPr>
        <w:t>Z</w:t>
      </w:r>
      <w:r w:rsidRPr="001679B4"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="004F52EF">
        <w:rPr>
          <w:rFonts w:ascii="Verdana" w:hAnsi="Verdana" w:cs="Microsoft Sans Serif"/>
          <w:sz w:val="20"/>
          <w:szCs w:val="20"/>
          <w:lang w:val="en-US"/>
        </w:rPr>
        <w:t xml:space="preserve">which has variable c </w:t>
      </w:r>
      <w:r w:rsidRPr="001679B4">
        <w:rPr>
          <w:rFonts w:ascii="Verdana" w:hAnsi="Verdana" w:cs="Microsoft Sans Serif"/>
          <w:sz w:val="20"/>
          <w:szCs w:val="20"/>
          <w:lang w:val="en-US"/>
        </w:rPr>
        <w:t>and write a constructor</w:t>
      </w:r>
      <w:r w:rsidR="004F52EF">
        <w:rPr>
          <w:rFonts w:ascii="Verdana" w:hAnsi="Verdana" w:cs="Microsoft Sans Serif"/>
          <w:sz w:val="20"/>
          <w:szCs w:val="20"/>
          <w:lang w:val="en-US"/>
        </w:rPr>
        <w:t xml:space="preserve"> to initialize it.</w:t>
      </w:r>
    </w:p>
    <w:p w14:paraId="4E055DBC" w14:textId="0FF9B487" w:rsidR="004F52EF" w:rsidRDefault="004F52EF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5CE78C00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class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X{</w:t>
      </w:r>
      <w:proofErr w:type="gramEnd"/>
    </w:p>
    <w:p w14:paraId="39F2B88A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A;</w:t>
      </w:r>
    </w:p>
    <w:p w14:paraId="2F9E461F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X(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int a)</w:t>
      </w:r>
    </w:p>
    <w:p w14:paraId="65F4F1BF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00EB081A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A=a;</w:t>
      </w:r>
    </w:p>
    <w:p w14:paraId="53A28D82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1E1B99AF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23E38B45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6B628E7C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class Y extends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X{</w:t>
      </w:r>
      <w:proofErr w:type="gramEnd"/>
    </w:p>
    <w:p w14:paraId="3F0122A2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B;</w:t>
      </w:r>
    </w:p>
    <w:p w14:paraId="299A76CC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Y(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int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a,int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b)</w:t>
      </w:r>
    </w:p>
    <w:p w14:paraId="25CC30B3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25750C89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super(a);</w:t>
      </w:r>
    </w:p>
    <w:p w14:paraId="2CC3F104" w14:textId="01F7B7C4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B=b;    </w:t>
      </w:r>
    </w:p>
    <w:p w14:paraId="7401EFBB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0956CB81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61C9BCFF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13647821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class Z extends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Y{</w:t>
      </w:r>
      <w:proofErr w:type="gramEnd"/>
    </w:p>
    <w:p w14:paraId="10613646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int C;</w:t>
      </w:r>
    </w:p>
    <w:p w14:paraId="7C6BDC50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Z(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int a, int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b,int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c)</w:t>
      </w:r>
    </w:p>
    <w:p w14:paraId="50EFF4CE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208F5389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super(</w:t>
      </w:r>
      <w:proofErr w:type="spellStart"/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a,b</w:t>
      </w:r>
      <w:proofErr w:type="spellEnd"/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3654930C" w14:textId="1DB75C1B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C=c</w:t>
      </w:r>
      <w:r w:rsidR="00592BB3">
        <w:rPr>
          <w:rFonts w:ascii="Cascadia Mono SemiBold" w:hAnsi="Cascadia Mono SemiBold" w:cs="Cascadia Mono SemiBold"/>
          <w:sz w:val="20"/>
          <w:szCs w:val="20"/>
          <w:lang w:val="en-US"/>
        </w:rPr>
        <w:t>;</w:t>
      </w: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</w:t>
      </w:r>
    </w:p>
    <w:p w14:paraId="6599FA3D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5F21EFEB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33FDEA95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2F1D124C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class A5{</w:t>
      </w:r>
    </w:p>
    <w:p w14:paraId="0953C1FB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public static void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main(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String s[])</w:t>
      </w:r>
    </w:p>
    <w:p w14:paraId="6D4581E3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{</w:t>
      </w:r>
    </w:p>
    <w:p w14:paraId="1E94DB27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Z obj=new </w:t>
      </w:r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Z(</w:t>
      </w:r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1,2,3);</w:t>
      </w:r>
    </w:p>
    <w:p w14:paraId="4FA81A0B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System.out.println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("A="+</w:t>
      </w:r>
      <w:proofErr w:type="spellStart"/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obj.A</w:t>
      </w:r>
      <w:proofErr w:type="spellEnd"/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7EFBFEA5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System.out.println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("B="+</w:t>
      </w:r>
      <w:proofErr w:type="spellStart"/>
      <w:proofErr w:type="gram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obj.B</w:t>
      </w:r>
      <w:proofErr w:type="spellEnd"/>
      <w:proofErr w:type="gram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2464FA4D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    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System.out.println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("C="+</w:t>
      </w:r>
      <w:proofErr w:type="spellStart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obj.C</w:t>
      </w:r>
      <w:proofErr w:type="spellEnd"/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);</w:t>
      </w:r>
    </w:p>
    <w:p w14:paraId="50E32746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</w:p>
    <w:p w14:paraId="35669753" w14:textId="77777777" w:rsidR="00F830D8" w:rsidRPr="00F830D8" w:rsidRDefault="00F830D8" w:rsidP="00F830D8">
      <w:pPr>
        <w:spacing w:after="0"/>
        <w:rPr>
          <w:rFonts w:ascii="Cascadia Mono SemiBold" w:hAnsi="Cascadia Mono SemiBold" w:cs="Cascadia Mono SemiBold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 xml:space="preserve">    }</w:t>
      </w:r>
    </w:p>
    <w:p w14:paraId="798F5DAE" w14:textId="07430154" w:rsidR="00F830D8" w:rsidRDefault="00F830D8" w:rsidP="00F830D8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F830D8">
        <w:rPr>
          <w:rFonts w:ascii="Cascadia Mono SemiBold" w:hAnsi="Cascadia Mono SemiBold" w:cs="Cascadia Mono SemiBold"/>
          <w:sz w:val="20"/>
          <w:szCs w:val="20"/>
          <w:lang w:val="en-US"/>
        </w:rPr>
        <w:t>}</w:t>
      </w:r>
    </w:p>
    <w:p w14:paraId="302DACF2" w14:textId="77777777" w:rsidR="00592BB3" w:rsidRDefault="00592BB3" w:rsidP="001679B4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5D0F4A9C" w14:textId="1751977F" w:rsidR="001679B4" w:rsidRDefault="001679B4" w:rsidP="001679B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1679B4">
        <w:rPr>
          <w:rFonts w:ascii="Verdana" w:hAnsi="Verdana" w:cs="Microsoft Sans Serif"/>
          <w:b/>
          <w:bCs/>
          <w:sz w:val="20"/>
          <w:szCs w:val="20"/>
          <w:lang w:val="en-US"/>
        </w:rPr>
        <w:t>OUTPUT</w:t>
      </w:r>
    </w:p>
    <w:p w14:paraId="7BBC34DD" w14:textId="6350872B" w:rsidR="001679B4" w:rsidRPr="001679B4" w:rsidRDefault="00F830D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F830D8">
        <w:rPr>
          <w:rFonts w:ascii="Verdana" w:hAnsi="Verdana" w:cs="Microsoft Sans Serif"/>
          <w:b/>
          <w:bCs/>
          <w:sz w:val="20"/>
          <w:szCs w:val="20"/>
          <w:lang w:val="en-US"/>
        </w:rPr>
        <w:drawing>
          <wp:inline distT="0" distB="0" distL="0" distR="0" wp14:anchorId="3A154DC8" wp14:editId="6EE83D51">
            <wp:extent cx="5731510" cy="767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9B4" w:rsidRPr="001679B4" w:rsidSect="009E6446">
      <w:headerReference w:type="default" r:id="rId12"/>
      <w:footerReference w:type="default" r:id="rId13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34E1" w14:textId="77777777" w:rsidR="002A520D" w:rsidRDefault="002A520D" w:rsidP="003803E6">
      <w:pPr>
        <w:spacing w:after="0" w:line="240" w:lineRule="auto"/>
      </w:pPr>
      <w:r>
        <w:separator/>
      </w:r>
    </w:p>
  </w:endnote>
  <w:endnote w:type="continuationSeparator" w:id="0">
    <w:p w14:paraId="57B0A091" w14:textId="77777777" w:rsidR="002A520D" w:rsidRDefault="002A520D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BF92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21BA07C7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CDFC" w14:textId="77777777" w:rsidR="002A520D" w:rsidRDefault="002A520D" w:rsidP="003803E6">
      <w:pPr>
        <w:spacing w:after="0" w:line="240" w:lineRule="auto"/>
      </w:pPr>
      <w:r>
        <w:separator/>
      </w:r>
    </w:p>
  </w:footnote>
  <w:footnote w:type="continuationSeparator" w:id="0">
    <w:p w14:paraId="4FA36D99" w14:textId="77777777" w:rsidR="002A520D" w:rsidRDefault="002A520D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915F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2F52CEF7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16DAB179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rgUA+CRePSwAAAA="/>
  </w:docVars>
  <w:rsids>
    <w:rsidRoot w:val="001679B4"/>
    <w:rsid w:val="000E4863"/>
    <w:rsid w:val="001679B4"/>
    <w:rsid w:val="002A520D"/>
    <w:rsid w:val="003803E6"/>
    <w:rsid w:val="004F52EF"/>
    <w:rsid w:val="00592BB3"/>
    <w:rsid w:val="007020C8"/>
    <w:rsid w:val="00816D67"/>
    <w:rsid w:val="008D10DD"/>
    <w:rsid w:val="009E6446"/>
    <w:rsid w:val="00A83E1A"/>
    <w:rsid w:val="00D84AA9"/>
    <w:rsid w:val="00F830D8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7E8D6"/>
  <w15:chartTrackingRefBased/>
  <w15:docId w15:val="{F80826DB-58A3-4374-9510-65C7DF74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18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2</cp:revision>
  <cp:lastPrinted>2022-09-19T16:43:00Z</cp:lastPrinted>
  <dcterms:created xsi:type="dcterms:W3CDTF">2022-09-19T16:26:00Z</dcterms:created>
  <dcterms:modified xsi:type="dcterms:W3CDTF">2022-09-19T16:44:00Z</dcterms:modified>
</cp:coreProperties>
</file>